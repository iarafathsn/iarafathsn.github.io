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9FB6" w14:textId="50FAA625" w:rsidR="004116B2" w:rsidRDefault="00EC3977" w:rsidP="00E42C5C">
      <w:pPr>
        <w:pStyle w:val="Graphicsanchor"/>
        <w:tabs>
          <w:tab w:val="left" w:pos="990"/>
        </w:tabs>
        <w:rPr>
          <w:noProof w:val="0"/>
        </w:rPr>
      </w:pPr>
      <w:r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13536" behindDoc="0" locked="1" layoutInCell="1" allowOverlap="1" wp14:anchorId="72FD980F" wp14:editId="06DE7E54">
                <wp:simplePos x="0" y="0"/>
                <wp:positionH relativeFrom="page">
                  <wp:posOffset>0</wp:posOffset>
                </wp:positionH>
                <wp:positionV relativeFrom="page">
                  <wp:posOffset>5699760</wp:posOffset>
                </wp:positionV>
                <wp:extent cx="1866900" cy="3799840"/>
                <wp:effectExtent l="0" t="0" r="0" b="0"/>
                <wp:wrapSquare wrapText="bothSides"/>
                <wp:docPr id="468423459" name="Text Box 468423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061F" w14:textId="2B15F88C" w:rsidR="00EC3977" w:rsidRPr="005376B4" w:rsidRDefault="00EC3977" w:rsidP="00EC3977">
                            <w:pPr>
                              <w:pStyle w:val="Heading1White"/>
                              <w:jc w:val="left"/>
                            </w:pPr>
                            <w:r>
                              <w:t>Achievements</w:t>
                            </w:r>
                          </w:p>
                          <w:p w14:paraId="21EC9A12" w14:textId="002C0FD4" w:rsidR="00EC3977" w:rsidRDefault="00EC3977" w:rsidP="00EC3977">
                            <w:pPr>
                              <w:pStyle w:val="List"/>
                            </w:pPr>
                            <w:r w:rsidRPr="00EC3977">
                              <w:t>SmartThings (iOS): 4.5+ rating with 20M+ downloads.</w:t>
                            </w:r>
                          </w:p>
                          <w:p w14:paraId="7C7957A8" w14:textId="58E9C67F" w:rsidR="00EC3977" w:rsidRDefault="00EC3977" w:rsidP="00EC3977">
                            <w:pPr>
                              <w:pStyle w:val="List"/>
                            </w:pPr>
                            <w:proofErr w:type="spellStart"/>
                            <w:r w:rsidRPr="00EC3977">
                              <w:t>DeX</w:t>
                            </w:r>
                            <w:proofErr w:type="spellEnd"/>
                            <w:r w:rsidRPr="00EC3977">
                              <w:t xml:space="preserve"> for PC app: 7M+ downloads with 757K+ active monthly users.</w:t>
                            </w:r>
                          </w:p>
                          <w:p w14:paraId="54124288" w14:textId="569E0E04" w:rsidR="00EC3977" w:rsidRDefault="00EC3977" w:rsidP="00EC3977">
                            <w:pPr>
                              <w:pStyle w:val="List"/>
                            </w:pPr>
                            <w:r w:rsidRPr="00EC3977">
                              <w:t>Samsung Mobile R&amp;D CTO Award, 2019 for significant business contribution</w:t>
                            </w:r>
                          </w:p>
                          <w:p w14:paraId="12595579" w14:textId="2DA37980" w:rsidR="00EC3977" w:rsidRPr="005376B4" w:rsidRDefault="00EC3977" w:rsidP="00EC3977">
                            <w:pPr>
                              <w:pStyle w:val="List"/>
                            </w:pPr>
                            <w:r w:rsidRPr="00EC3977">
                              <w:t>SRBD Best Team Award, 2019 for excellence in team collaboration and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980F" id="_x0000_t202" coordsize="21600,21600" o:spt="202" path="m,l,21600r21600,l21600,xe">
                <v:stroke joinstyle="miter"/>
                <v:path gradientshapeok="t" o:connecttype="rect"/>
              </v:shapetype>
              <v:shape id="Text Box 468423459" o:spid="_x0000_s1026" type="#_x0000_t202" style="position:absolute;left:0;text-align:left;margin-left:0;margin-top:448.8pt;width:147pt;height:299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" filled="f" stroked="f">
                <v:textbox>
                  <w:txbxContent>
                    <w:p w14:paraId="3479061F" w14:textId="2B15F88C" w:rsidR="00EC3977" w:rsidRPr="005376B4" w:rsidRDefault="00EC3977" w:rsidP="00EC3977">
                      <w:pPr>
                        <w:pStyle w:val="Heading1White"/>
                        <w:jc w:val="left"/>
                      </w:pPr>
                      <w:r>
                        <w:t>Achievements</w:t>
                      </w:r>
                    </w:p>
                    <w:p w14:paraId="21EC9A12" w14:textId="002C0FD4" w:rsidR="00EC3977" w:rsidRDefault="00EC3977" w:rsidP="00EC3977">
                      <w:pPr>
                        <w:pStyle w:val="List"/>
                      </w:pPr>
                      <w:r w:rsidRPr="00EC3977">
                        <w:t>SmartThings (iOS): 4.5+ rating with 20M+ downloads.</w:t>
                      </w:r>
                    </w:p>
                    <w:p w14:paraId="7C7957A8" w14:textId="58E9C67F" w:rsidR="00EC3977" w:rsidRDefault="00EC3977" w:rsidP="00EC3977">
                      <w:pPr>
                        <w:pStyle w:val="List"/>
                      </w:pPr>
                      <w:proofErr w:type="spellStart"/>
                      <w:r w:rsidRPr="00EC3977">
                        <w:t>DeX</w:t>
                      </w:r>
                      <w:proofErr w:type="spellEnd"/>
                      <w:r w:rsidRPr="00EC3977">
                        <w:t xml:space="preserve"> for PC app: 7M+ downloads with 757K+ active monthly users.</w:t>
                      </w:r>
                    </w:p>
                    <w:p w14:paraId="54124288" w14:textId="569E0E04" w:rsidR="00EC3977" w:rsidRDefault="00EC3977" w:rsidP="00EC3977">
                      <w:pPr>
                        <w:pStyle w:val="List"/>
                      </w:pPr>
                      <w:r w:rsidRPr="00EC3977">
                        <w:t>Samsung Mobile R&amp;D CTO Award, 2019 for significant business contribution</w:t>
                      </w:r>
                    </w:p>
                    <w:p w14:paraId="12595579" w14:textId="2DA37980" w:rsidR="00EC3977" w:rsidRPr="005376B4" w:rsidRDefault="00EC3977" w:rsidP="00EC3977">
                      <w:pPr>
                        <w:pStyle w:val="List"/>
                      </w:pPr>
                      <w:r w:rsidRPr="00EC3977">
                        <w:t>SRBD Best Team Award, 2019 for excellence in team collaboration and performance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11488" behindDoc="0" locked="1" layoutInCell="1" allowOverlap="1" wp14:anchorId="41D86E2C" wp14:editId="5D30E5C0">
                <wp:simplePos x="0" y="0"/>
                <wp:positionH relativeFrom="page">
                  <wp:posOffset>1911350</wp:posOffset>
                </wp:positionH>
                <wp:positionV relativeFrom="page">
                  <wp:posOffset>1852295</wp:posOffset>
                </wp:positionV>
                <wp:extent cx="5720715" cy="1234440"/>
                <wp:effectExtent l="0" t="0" r="0" b="3810"/>
                <wp:wrapSquare wrapText="bothSides"/>
                <wp:docPr id="1973092172" name="Text Box 1973092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B8D26" w14:textId="6B6D94A7" w:rsidR="00EC3977" w:rsidRPr="00540F6C" w:rsidRDefault="00EC3977" w:rsidP="00EC3977">
                            <w:pPr>
                              <w:pStyle w:val="Heading1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Summary</w:t>
                            </w:r>
                          </w:p>
                          <w:p w14:paraId="7465D70B" w14:textId="38C433A4" w:rsidR="00EC3977" w:rsidRPr="00F206B7" w:rsidRDefault="00EC3977" w:rsidP="00EC39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With 12+ years of experience, I specialize in developing high-performance, bug-free applications. Notable contributions include leading the Samsung </w:t>
                            </w:r>
                            <w:proofErr w:type="spellStart"/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DeX</w:t>
                            </w:r>
                            <w:proofErr w:type="spellEnd"/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PC (macOS) app and owning key features in SmartThings iOS, such as </w:t>
                            </w:r>
                            <w:proofErr w:type="spellStart"/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MapView</w:t>
                            </w:r>
                            <w:proofErr w:type="spellEnd"/>
                            <w:r w:rsidRPr="00F20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Settings, and Report Error. I also worked on Samsung Medison’s 5D Viewer, integrating a graphics engine and optimizing large dataset handling. I focus on creating scalable and maintainable solutions while adapting quickly to new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6E2C" id="Text Box 1973092172" o:spid="_x0000_s1027" type="#_x0000_t202" style="position:absolute;left:0;text-align:left;margin-left:150.5pt;margin-top:145.85pt;width:450.45pt;height:97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" filled="f" stroked="f">
                <v:textbox>
                  <w:txbxContent>
                    <w:p w14:paraId="3EEB8D26" w14:textId="6B6D94A7" w:rsidR="00EC3977" w:rsidRPr="00540F6C" w:rsidRDefault="00EC3977" w:rsidP="00EC3977">
                      <w:pPr>
                        <w:pStyle w:val="Heading1"/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Summary</w:t>
                      </w:r>
                    </w:p>
                    <w:p w14:paraId="7465D70B" w14:textId="38C433A4" w:rsidR="00EC3977" w:rsidRPr="00F206B7" w:rsidRDefault="00EC3977" w:rsidP="00EC39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With 12+ years of experience, I specialize in developing high-performance, bug-free applications. Notable contributions include leading the Samsung </w:t>
                      </w:r>
                      <w:proofErr w:type="spellStart"/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DeX</w:t>
                      </w:r>
                      <w:proofErr w:type="spellEnd"/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PC (macOS) app and owning key features in SmartThings iOS, such as </w:t>
                      </w:r>
                      <w:proofErr w:type="spellStart"/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MapView</w:t>
                      </w:r>
                      <w:proofErr w:type="spellEnd"/>
                      <w:r w:rsidRPr="00F206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Settings, and Report Error. I also worked on Samsung Medison’s 5D Viewer, integrating a graphics engine and optimizing large dataset handling. I focus on creating scalable and maintainable solutions while adapting quickly to new technologies.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1248" behindDoc="0" locked="1" layoutInCell="1" allowOverlap="1" wp14:anchorId="51805C78" wp14:editId="27C77995">
                <wp:simplePos x="0" y="0"/>
                <wp:positionH relativeFrom="page">
                  <wp:posOffset>1911350</wp:posOffset>
                </wp:positionH>
                <wp:positionV relativeFrom="page">
                  <wp:posOffset>3110865</wp:posOffset>
                </wp:positionV>
                <wp:extent cx="5720715" cy="645096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645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2E78" w14:textId="77777777" w:rsidR="005376B4" w:rsidRPr="00540F6C" w:rsidRDefault="005376B4" w:rsidP="00D808BC">
                            <w:pPr>
                              <w:pStyle w:val="Heading1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Work Experience</w:t>
                            </w:r>
                          </w:p>
                          <w:p w14:paraId="3B06FA19" w14:textId="77777777" w:rsidR="00540F6C" w:rsidRPr="00540F6C" w:rsidRDefault="00540F6C" w:rsidP="00540F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Staff Engineer | Samsung R&amp;D Institute Bangladesh | June 2013 – Present</w:t>
                            </w:r>
                          </w:p>
                          <w:p w14:paraId="188F9317" w14:textId="77777777" w:rsidR="00540F6C" w:rsidRPr="00540F6C" w:rsidRDefault="00540F6C" w:rsidP="00540F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Projects &amp; Contributions</w:t>
                            </w:r>
                          </w:p>
                          <w:p w14:paraId="570A94EC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SmartThings (iOS):</w:t>
                            </w:r>
                          </w:p>
                          <w:p w14:paraId="4C000B15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Led features like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Do Not Disturb, Emergency Alert,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MapView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cards (TC, Light, Soundbar cards).</w:t>
                            </w:r>
                          </w:p>
                          <w:p w14:paraId="38B60D4E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Transitioned from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ReactiveSwift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Combine.</w:t>
                            </w:r>
                          </w:p>
                          <w:p w14:paraId="3B2939A9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with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SwiftUI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, MVVM, MVVM-C, Redux Architecture, and Swift.</w:t>
                            </w:r>
                          </w:p>
                          <w:p w14:paraId="3795D772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Dark Mode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market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VoC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fixes.</w:t>
                            </w:r>
                          </w:p>
                          <w:p w14:paraId="0A76FC18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Samsung Medison’s 5D Viewer:</w:t>
                            </w:r>
                          </w:p>
                          <w:p w14:paraId="11B1E9BB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Upgraded the GUI and integrated Graphics Engine (developed by another team) into the app.</w:t>
                            </w:r>
                          </w:p>
                          <w:p w14:paraId="71606992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Handled IPC to open 5D Viewer via COM for volume data processing.</w:t>
                            </w:r>
                          </w:p>
                          <w:p w14:paraId="1ABF008D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Samsung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DeX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for PC:</w:t>
                            </w:r>
                          </w:p>
                          <w:p w14:paraId="2C84D41A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USB &amp; wireless connectivity, file transfer, and Android screen rendering via RTSP protocol.</w:t>
                            </w:r>
                          </w:p>
                          <w:p w14:paraId="7EC9A9BB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Led macOS application build, notarization, and release processes.</w:t>
                            </w:r>
                          </w:p>
                          <w:p w14:paraId="1981654B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Collaborated with stakeholders to integrate clipboard sharing, PC-to-Android keyboard/mouse sharing.</w:t>
                            </w:r>
                          </w:p>
                          <w:p w14:paraId="1417B98D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UI Automator Tool:</w:t>
                            </w:r>
                          </w:p>
                          <w:p w14:paraId="5046A55C" w14:textId="15442408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Built a solution similar to Appium for testing iOS apps</w:t>
                            </w:r>
                            <w:r w:rsidRPr="00D808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Eclipse plugin</w:t>
                            </w:r>
                          </w:p>
                          <w:p w14:paraId="41428CC5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Integrated Tizen/Android UI Automator with the Eclipse plugin tool.</w:t>
                            </w:r>
                          </w:p>
                          <w:p w14:paraId="311F2CF2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IoTivity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0C0F6A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Developed OCF-compliant APIs for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IoTivity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B824A2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Contributed to open-source projects for Android &amp; Linux test applications.</w:t>
                            </w:r>
                          </w:p>
                          <w:p w14:paraId="49D03342" w14:textId="15AB845C" w:rsidR="00EA2D5E" w:rsidRPr="00D808BC" w:rsidRDefault="00540F6C" w:rsidP="00D808BC">
                            <w:pPr>
                              <w:numPr>
                                <w:ilvl w:val="1"/>
                                <w:numId w:val="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Spring Framework-based web services.</w:t>
                            </w:r>
                          </w:p>
                          <w:p w14:paraId="0A0912B0" w14:textId="75B9F8A0" w:rsidR="005376B4" w:rsidRPr="00540F6C" w:rsidRDefault="00540F6C" w:rsidP="00EA2D5E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Jr. Programmer | RTC Hubs Limited | September 2012 – June 2013</w:t>
                            </w:r>
                          </w:p>
                          <w:p w14:paraId="660CF3D8" w14:textId="77777777" w:rsidR="00235EA8" w:rsidRPr="00235EA8" w:rsidRDefault="00235EA8" w:rsidP="00235E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As my first professional role, I developed over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8 iOS apps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gaining proficiency in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Objective-C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Key contributions include:</w:t>
                            </w:r>
                          </w:p>
                          <w:p w14:paraId="19F3A141" w14:textId="77777777" w:rsidR="00235EA8" w:rsidRPr="00235EA8" w:rsidRDefault="00235EA8" w:rsidP="00235EA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multiple camera apps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live camera effects and timers.</w:t>
                            </w:r>
                          </w:p>
                          <w:p w14:paraId="327DF0CA" w14:textId="77777777" w:rsidR="00235EA8" w:rsidRPr="00235EA8" w:rsidRDefault="00235EA8" w:rsidP="00235EA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Created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reminder apps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iOS (iPhone/iPad).</w:t>
                            </w:r>
                          </w:p>
                          <w:p w14:paraId="248B3560" w14:textId="6EF7676C" w:rsidR="00235EA8" w:rsidRPr="00235EA8" w:rsidRDefault="00235EA8" w:rsidP="00235EA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Integrated </w:t>
                            </w:r>
                            <w:hyperlink r:id="rId9" w:history="1">
                              <w:proofErr w:type="spellStart"/>
                              <w:r w:rsidRPr="00235EA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GPUImage</w:t>
                              </w:r>
                              <w:proofErr w:type="spellEnd"/>
                            </w:hyperlink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a 3rd-party open-source library, into several projects.</w:t>
                            </w:r>
                          </w:p>
                          <w:p w14:paraId="6F2CFCA0" w14:textId="7C3116BB" w:rsidR="005376B4" w:rsidRPr="00540F6C" w:rsidRDefault="00235EA8" w:rsidP="005376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role provided me with a strong foundation in mobile app development and allowed me to build practical experience in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Objective-C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5C78" id="Text Box 8" o:spid="_x0000_s1028" type="#_x0000_t202" style="position:absolute;left:0;text-align:left;margin-left:150.5pt;margin-top:244.95pt;width:450.45pt;height:507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" filled="f" stroked="f">
                <v:textbox>
                  <w:txbxContent>
                    <w:p w14:paraId="1E712E78" w14:textId="77777777" w:rsidR="005376B4" w:rsidRPr="00540F6C" w:rsidRDefault="005376B4" w:rsidP="00D808BC">
                      <w:pPr>
                        <w:pStyle w:val="Heading1"/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Work Experience</w:t>
                      </w:r>
                    </w:p>
                    <w:p w14:paraId="3B06FA19" w14:textId="77777777" w:rsidR="00540F6C" w:rsidRPr="00540F6C" w:rsidRDefault="00540F6C" w:rsidP="00540F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Staff Engineer | Samsung R&amp;D Institute Bangladesh | June 2013 – Present</w:t>
                      </w:r>
                    </w:p>
                    <w:p w14:paraId="188F9317" w14:textId="77777777" w:rsidR="00540F6C" w:rsidRPr="00540F6C" w:rsidRDefault="00540F6C" w:rsidP="00540F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Projects &amp; Contributions</w:t>
                      </w:r>
                    </w:p>
                    <w:p w14:paraId="570A94EC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SmartThings (iOS):</w:t>
                      </w:r>
                    </w:p>
                    <w:p w14:paraId="4C000B15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Led features like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Do Not Disturb, Emergency Alert, 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MapView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cards (TC, Light, Soundbar cards).</w:t>
                      </w:r>
                    </w:p>
                    <w:p w14:paraId="38B60D4E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Transitioned from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ReactiveSwift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Combine.</w:t>
                      </w:r>
                    </w:p>
                    <w:p w14:paraId="3B2939A9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with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SwiftUI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, MVVM, MVVM-C, Redux Architecture, and Swift.</w:t>
                      </w:r>
                    </w:p>
                    <w:p w14:paraId="3795D772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Implemented 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Dark Mode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market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VoC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fixes.</w:t>
                      </w:r>
                    </w:p>
                    <w:p w14:paraId="0A76FC18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Samsung Medison’s 5D Viewer:</w:t>
                      </w:r>
                    </w:p>
                    <w:p w14:paraId="11B1E9BB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Upgraded the GUI and integrated Graphics Engine (developed by another team) into the app.</w:t>
                      </w:r>
                    </w:p>
                    <w:p w14:paraId="71606992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Handled IPC to open 5D Viewer via COM for volume data processing.</w:t>
                      </w:r>
                    </w:p>
                    <w:p w14:paraId="1ABF008D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Samsung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DeX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for PC:</w:t>
                      </w:r>
                    </w:p>
                    <w:p w14:paraId="2C84D41A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USB &amp; wireless connectivity, file transfer, and Android screen rendering via RTSP protocol.</w:t>
                      </w:r>
                    </w:p>
                    <w:p w14:paraId="7EC9A9BB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Led macOS application build, notarization, and release processes.</w:t>
                      </w:r>
                    </w:p>
                    <w:p w14:paraId="1981654B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Collaborated with stakeholders to integrate clipboard sharing, PC-to-Android keyboard/mouse sharing.</w:t>
                      </w:r>
                    </w:p>
                    <w:p w14:paraId="1417B98D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UI Automator Tool:</w:t>
                      </w:r>
                    </w:p>
                    <w:p w14:paraId="5046A55C" w14:textId="15442408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Built a solution similar to Appium for testing iOS apps</w:t>
                      </w:r>
                      <w:r w:rsidRPr="00D808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Eclipse plugin</w:t>
                      </w:r>
                    </w:p>
                    <w:p w14:paraId="41428CC5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Integrated Tizen/Android UI Automator with the Eclipse plugin tool.</w:t>
                      </w:r>
                    </w:p>
                    <w:p w14:paraId="311F2CF2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IoTivity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140C0F6A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Developed OCF-compliant APIs for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IoTivity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2DB824A2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Contributed to open-source projects for Android &amp; Linux test applications.</w:t>
                      </w:r>
                    </w:p>
                    <w:p w14:paraId="49D03342" w14:textId="15AB845C" w:rsidR="00EA2D5E" w:rsidRPr="00D808BC" w:rsidRDefault="00540F6C" w:rsidP="00D808BC">
                      <w:pPr>
                        <w:numPr>
                          <w:ilvl w:val="1"/>
                          <w:numId w:val="9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Spring Framework-based web services.</w:t>
                      </w:r>
                    </w:p>
                    <w:p w14:paraId="0A0912B0" w14:textId="75B9F8A0" w:rsidR="005376B4" w:rsidRPr="00540F6C" w:rsidRDefault="00540F6C" w:rsidP="00EA2D5E">
                      <w:pPr>
                        <w:pStyle w:val="Heading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Jr. Programmer | RTC Hubs Limited | September 2012 – June 2013</w:t>
                      </w:r>
                    </w:p>
                    <w:p w14:paraId="660CF3D8" w14:textId="77777777" w:rsidR="00235EA8" w:rsidRPr="00235EA8" w:rsidRDefault="00235EA8" w:rsidP="00235E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As my first professional role, I developed over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8 iOS apps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gaining proficiency in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Objective-C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Key contributions include:</w:t>
                      </w:r>
                    </w:p>
                    <w:p w14:paraId="19F3A141" w14:textId="77777777" w:rsidR="00235EA8" w:rsidRPr="00235EA8" w:rsidRDefault="00235EA8" w:rsidP="00235EA8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Developed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multiple camera apps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with live camera effects and timers.</w:t>
                      </w:r>
                    </w:p>
                    <w:p w14:paraId="327DF0CA" w14:textId="77777777" w:rsidR="00235EA8" w:rsidRPr="00235EA8" w:rsidRDefault="00235EA8" w:rsidP="00235EA8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Created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reminder apps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iOS (iPhone/iPad).</w:t>
                      </w:r>
                    </w:p>
                    <w:p w14:paraId="248B3560" w14:textId="6EF7676C" w:rsidR="00235EA8" w:rsidRPr="00235EA8" w:rsidRDefault="00235EA8" w:rsidP="00235EA8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Integrated </w:t>
                      </w:r>
                      <w:hyperlink r:id="rId10" w:history="1">
                        <w:proofErr w:type="spellStart"/>
                        <w:r w:rsidRPr="00235EA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GPUImage</w:t>
                        </w:r>
                        <w:proofErr w:type="spellEnd"/>
                      </w:hyperlink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a 3rd-party open-source library, into several projects.</w:t>
                      </w:r>
                    </w:p>
                    <w:p w14:paraId="6F2CFCA0" w14:textId="7C3116BB" w:rsidR="005376B4" w:rsidRPr="00540F6C" w:rsidRDefault="00235EA8" w:rsidP="005376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role provided me with a strong foundation in mobile app development and allowed me to build practical experience in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Objective-C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2272" behindDoc="0" locked="1" layoutInCell="1" allowOverlap="1" wp14:anchorId="6EF38D5F" wp14:editId="5805938E">
                <wp:simplePos x="0" y="0"/>
                <wp:positionH relativeFrom="page">
                  <wp:posOffset>38100</wp:posOffset>
                </wp:positionH>
                <wp:positionV relativeFrom="page">
                  <wp:posOffset>1828165</wp:posOffset>
                </wp:positionV>
                <wp:extent cx="1866900" cy="1379220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379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60DD" w14:textId="77777777" w:rsidR="005376B4" w:rsidRPr="005376B4" w:rsidRDefault="005376B4" w:rsidP="009D1924">
                            <w:pPr>
                              <w:pStyle w:val="Heading1White"/>
                              <w:jc w:val="left"/>
                            </w:pPr>
                            <w:r w:rsidRPr="005376B4">
                              <w:t>EDUCATION</w:t>
                            </w:r>
                          </w:p>
                          <w:p w14:paraId="2C296943" w14:textId="6258D2F8" w:rsidR="005376B4" w:rsidRPr="005376B4" w:rsidRDefault="005376B4" w:rsidP="009D1924">
                            <w:pPr>
                              <w:pStyle w:val="Normalwhite"/>
                              <w:jc w:val="left"/>
                            </w:pPr>
                            <w:r w:rsidRPr="005376B4">
                              <w:t>B</w:t>
                            </w:r>
                            <w:r w:rsidR="00AD06F8">
                              <w:t xml:space="preserve">Sc in Computer Science and Engineering, </w:t>
                            </w:r>
                            <w:proofErr w:type="spellStart"/>
                            <w:r w:rsidR="00AD06F8">
                              <w:t>Rajshahi</w:t>
                            </w:r>
                            <w:proofErr w:type="spellEnd"/>
                            <w:r w:rsidR="00AD06F8">
                              <w:t xml:space="preserve"> University of Engineering &amp; Technology, 2012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8D5F" id="Text Box 29" o:spid="_x0000_s1029" type="#_x0000_t202" style="position:absolute;left:0;text-align:left;margin-left:3pt;margin-top:143.95pt;width:147pt;height:108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" filled="f" stroked="f">
                <v:textbox>
                  <w:txbxContent>
                    <w:p w14:paraId="781660DD" w14:textId="77777777" w:rsidR="005376B4" w:rsidRPr="005376B4" w:rsidRDefault="005376B4" w:rsidP="009D1924">
                      <w:pPr>
                        <w:pStyle w:val="Heading1White"/>
                        <w:jc w:val="left"/>
                      </w:pPr>
                      <w:r w:rsidRPr="005376B4">
                        <w:t>EDUCATION</w:t>
                      </w:r>
                    </w:p>
                    <w:p w14:paraId="2C296943" w14:textId="6258D2F8" w:rsidR="005376B4" w:rsidRPr="005376B4" w:rsidRDefault="005376B4" w:rsidP="009D1924">
                      <w:pPr>
                        <w:pStyle w:val="Normalwhite"/>
                        <w:jc w:val="left"/>
                      </w:pPr>
                      <w:r w:rsidRPr="005376B4">
                        <w:t>B</w:t>
                      </w:r>
                      <w:r w:rsidR="00AD06F8">
                        <w:t xml:space="preserve">Sc in Computer Science and Engineering, </w:t>
                      </w:r>
                      <w:proofErr w:type="spellStart"/>
                      <w:r w:rsidR="00AD06F8">
                        <w:t>Rajshahi</w:t>
                      </w:r>
                      <w:proofErr w:type="spellEnd"/>
                      <w:r w:rsidR="00AD06F8">
                        <w:t xml:space="preserve"> University of Engineering &amp; Technology, 2012 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3296" behindDoc="0" locked="1" layoutInCell="1" allowOverlap="1" wp14:anchorId="1E2B0086" wp14:editId="68FA89D9">
                <wp:simplePos x="0" y="0"/>
                <wp:positionH relativeFrom="page">
                  <wp:posOffset>38100</wp:posOffset>
                </wp:positionH>
                <wp:positionV relativeFrom="page">
                  <wp:posOffset>3171190</wp:posOffset>
                </wp:positionV>
                <wp:extent cx="1866900" cy="2532380"/>
                <wp:effectExtent l="0" t="0" r="0" b="127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32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8009" w14:textId="77777777" w:rsidR="005376B4" w:rsidRPr="005376B4" w:rsidRDefault="00EA2D5E" w:rsidP="00EA2D5E">
                            <w:pPr>
                              <w:pStyle w:val="Heading1White"/>
                            </w:pPr>
                            <w:r w:rsidRPr="005376B4">
                              <w:t>Technical Skills</w:t>
                            </w:r>
                          </w:p>
                          <w:p w14:paraId="351CA4D3" w14:textId="4668126B" w:rsidR="00AD06F8" w:rsidRDefault="00AD06F8" w:rsidP="00EA2D5E">
                            <w:pPr>
                              <w:pStyle w:val="List"/>
                            </w:pPr>
                            <w:r>
                              <w:t>Swift</w:t>
                            </w:r>
                          </w:p>
                          <w:p w14:paraId="26A8B343" w14:textId="6D6F323F" w:rsidR="00AD06F8" w:rsidRDefault="00AD06F8" w:rsidP="00AD06F8">
                            <w:pPr>
                              <w:pStyle w:val="List"/>
                            </w:pPr>
                            <w:proofErr w:type="spellStart"/>
                            <w:r>
                              <w:t>SwiftUI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UIKit</w:t>
                            </w:r>
                            <w:proofErr w:type="spellEnd"/>
                          </w:p>
                          <w:p w14:paraId="5805807F" w14:textId="7A7A7727" w:rsidR="00AD06F8" w:rsidRDefault="00AD06F8" w:rsidP="00AD06F8">
                            <w:pPr>
                              <w:pStyle w:val="List"/>
                            </w:pPr>
                            <w:r>
                              <w:t>MVVM, MVVM-C</w:t>
                            </w:r>
                          </w:p>
                          <w:p w14:paraId="15F3F89C" w14:textId="5847DD66" w:rsidR="00AD06F8" w:rsidRDefault="00AD06F8" w:rsidP="00AD06F8">
                            <w:pPr>
                              <w:pStyle w:val="List"/>
                            </w:pPr>
                            <w:r>
                              <w:t xml:space="preserve">Combine, </w:t>
                            </w:r>
                            <w:proofErr w:type="spellStart"/>
                            <w:r>
                              <w:t>ReactiveSwift</w:t>
                            </w:r>
                            <w:proofErr w:type="spellEnd"/>
                          </w:p>
                          <w:p w14:paraId="3827AF04" w14:textId="2D123FBC" w:rsidR="00AD06F8" w:rsidRDefault="00AD06F8" w:rsidP="00AD06F8">
                            <w:pPr>
                              <w:pStyle w:val="List"/>
                            </w:pPr>
                            <w:r>
                              <w:t>Git</w:t>
                            </w:r>
                          </w:p>
                          <w:p w14:paraId="1ED19E3D" w14:textId="16B61538" w:rsidR="00AD06F8" w:rsidRDefault="00AD06F8" w:rsidP="00AD06F8">
                            <w:pPr>
                              <w:pStyle w:val="List"/>
                            </w:pPr>
                            <w:r>
                              <w:t>Objective-C</w:t>
                            </w:r>
                          </w:p>
                          <w:p w14:paraId="72DB4C89" w14:textId="0AB40B71" w:rsidR="005376B4" w:rsidRDefault="00AD06F8" w:rsidP="00AD06F8">
                            <w:pPr>
                              <w:pStyle w:val="List"/>
                            </w:pPr>
                            <w:r>
                              <w:t>Java</w:t>
                            </w:r>
                          </w:p>
                          <w:p w14:paraId="6D54AE24" w14:textId="4691654B" w:rsidR="00AD06F8" w:rsidRPr="00EA2D5E" w:rsidRDefault="00AD06F8" w:rsidP="00AD06F8">
                            <w:pPr>
                              <w:pStyle w:val="List"/>
                            </w:pPr>
                            <w:r>
                              <w:t>Agile (Scrum)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0086" id="Text Box 31" o:spid="_x0000_s1030" type="#_x0000_t202" style="position:absolute;left:0;text-align:left;margin-left:3pt;margin-top:249.7pt;width:147pt;height:19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" filled="f" stroked="f">
                <v:textbox>
                  <w:txbxContent>
                    <w:p w14:paraId="6DDD8009" w14:textId="77777777" w:rsidR="005376B4" w:rsidRPr="005376B4" w:rsidRDefault="00EA2D5E" w:rsidP="00EA2D5E">
                      <w:pPr>
                        <w:pStyle w:val="Heading1White"/>
                      </w:pPr>
                      <w:r w:rsidRPr="005376B4">
                        <w:t>Technical Skills</w:t>
                      </w:r>
                    </w:p>
                    <w:p w14:paraId="351CA4D3" w14:textId="4668126B" w:rsidR="00AD06F8" w:rsidRDefault="00AD06F8" w:rsidP="00EA2D5E">
                      <w:pPr>
                        <w:pStyle w:val="List"/>
                      </w:pPr>
                      <w:r>
                        <w:t>Swift</w:t>
                      </w:r>
                    </w:p>
                    <w:p w14:paraId="26A8B343" w14:textId="6D6F323F" w:rsidR="00AD06F8" w:rsidRDefault="00AD06F8" w:rsidP="00AD06F8">
                      <w:pPr>
                        <w:pStyle w:val="List"/>
                      </w:pPr>
                      <w:proofErr w:type="spellStart"/>
                      <w:r>
                        <w:t>SwiftUI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UIKit</w:t>
                      </w:r>
                      <w:proofErr w:type="spellEnd"/>
                    </w:p>
                    <w:p w14:paraId="5805807F" w14:textId="7A7A7727" w:rsidR="00AD06F8" w:rsidRDefault="00AD06F8" w:rsidP="00AD06F8">
                      <w:pPr>
                        <w:pStyle w:val="List"/>
                      </w:pPr>
                      <w:r>
                        <w:t>MVVM, MVVM-C</w:t>
                      </w:r>
                    </w:p>
                    <w:p w14:paraId="15F3F89C" w14:textId="5847DD66" w:rsidR="00AD06F8" w:rsidRDefault="00AD06F8" w:rsidP="00AD06F8">
                      <w:pPr>
                        <w:pStyle w:val="List"/>
                      </w:pPr>
                      <w:r>
                        <w:t xml:space="preserve">Combine, </w:t>
                      </w:r>
                      <w:proofErr w:type="spellStart"/>
                      <w:r>
                        <w:t>ReactiveSwift</w:t>
                      </w:r>
                      <w:proofErr w:type="spellEnd"/>
                    </w:p>
                    <w:p w14:paraId="3827AF04" w14:textId="2D123FBC" w:rsidR="00AD06F8" w:rsidRDefault="00AD06F8" w:rsidP="00AD06F8">
                      <w:pPr>
                        <w:pStyle w:val="List"/>
                      </w:pPr>
                      <w:r>
                        <w:t>Git</w:t>
                      </w:r>
                    </w:p>
                    <w:p w14:paraId="1ED19E3D" w14:textId="16B61538" w:rsidR="00AD06F8" w:rsidRDefault="00AD06F8" w:rsidP="00AD06F8">
                      <w:pPr>
                        <w:pStyle w:val="List"/>
                      </w:pPr>
                      <w:r>
                        <w:t>Objective-C</w:t>
                      </w:r>
                    </w:p>
                    <w:p w14:paraId="72DB4C89" w14:textId="0AB40B71" w:rsidR="005376B4" w:rsidRDefault="00AD06F8" w:rsidP="00AD06F8">
                      <w:pPr>
                        <w:pStyle w:val="List"/>
                      </w:pPr>
                      <w:r>
                        <w:t>Java</w:t>
                      </w:r>
                    </w:p>
                    <w:p w14:paraId="6D54AE24" w14:textId="4691654B" w:rsidR="00AD06F8" w:rsidRPr="00EA2D5E" w:rsidRDefault="00AD06F8" w:rsidP="00AD06F8">
                      <w:pPr>
                        <w:pStyle w:val="List"/>
                      </w:pPr>
                      <w:r>
                        <w:t>Agile (Scrum)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116B2" w:rsidRPr="00C461BD">
        <w:rPr>
          <w:color w:val="000000" w:themeColor="text1"/>
        </w:rPr>
        <mc:AlternateContent>
          <mc:Choice Requires="wpg">
            <w:drawing>
              <wp:anchor distT="0" distB="0" distL="114300" distR="114300" simplePos="0" relativeHeight="251689984" behindDoc="1" locked="1" layoutInCell="1" allowOverlap="1" wp14:anchorId="1B4205EF" wp14:editId="70DAD578">
                <wp:simplePos x="0" y="0"/>
                <wp:positionH relativeFrom="column">
                  <wp:posOffset>-504825</wp:posOffset>
                </wp:positionH>
                <wp:positionV relativeFrom="paragraph">
                  <wp:posOffset>1070610</wp:posOffset>
                </wp:positionV>
                <wp:extent cx="7905750" cy="8758555"/>
                <wp:effectExtent l="0" t="0" r="19050" b="4445"/>
                <wp:wrapNone/>
                <wp:docPr id="68379184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8758555"/>
                          <a:chOff x="-49538" y="1299210"/>
                          <a:chExt cx="7906952" cy="8759189"/>
                        </a:xfrm>
                      </wpg:grpSpPr>
                      <wps:wsp>
                        <wps:cNvPr id="873599800" name="Rectangle 873599800"/>
                        <wps:cNvSpPr/>
                        <wps:spPr>
                          <a:xfrm>
                            <a:off x="0" y="1323974"/>
                            <a:ext cx="1903383" cy="87344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135376" name="Rectangle 1636135376"/>
                        <wps:cNvSpPr/>
                        <wps:spPr>
                          <a:xfrm>
                            <a:off x="-49538" y="1299210"/>
                            <a:ext cx="7906952" cy="4629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45"/>
                                <w:gridCol w:w="4046"/>
                                <w:gridCol w:w="4046"/>
                              </w:tblGrid>
                              <w:tr w:rsidR="00E42C5C" w:rsidRPr="00E42C5C" w14:paraId="1C4D4703" w14:textId="77777777" w:rsidTr="00E42C5C">
                                <w:trPr>
                                  <w:trHeight w:val="533"/>
                                </w:trPr>
                                <w:tc>
                                  <w:tcPr>
                                    <w:tcW w:w="4045" w:type="dxa"/>
                                    <w:vAlign w:val="center"/>
                                  </w:tcPr>
                                  <w:p w14:paraId="0BAEE527" w14:textId="66BA25B1" w:rsidR="00E42C5C" w:rsidRPr="00E42C5C" w:rsidRDefault="00E42C5C" w:rsidP="00E42C5C">
                                    <w:pPr>
                                      <w:jc w:val="center"/>
                                      <w:rPr>
                                        <w:color w:val="auto"/>
                                      </w:rPr>
                                    </w:pPr>
                                    <w:r w:rsidRPr="00E42C5C">
                                      <w:rPr>
                                        <w:color w:val="auto"/>
                                      </w:rPr>
                                      <w:t>+88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>0 1717 451117</w:t>
                                    </w:r>
                                  </w:p>
                                </w:tc>
                                <w:tc>
                                  <w:tcPr>
                                    <w:tcW w:w="4046" w:type="dxa"/>
                                    <w:vAlign w:val="center"/>
                                  </w:tcPr>
                                  <w:p w14:paraId="4F99CC01" w14:textId="1F7DEDD4" w:rsidR="00E42C5C" w:rsidRPr="00E42C5C" w:rsidRDefault="00E42C5C" w:rsidP="00E42C5C">
                                    <w:pPr>
                                      <w:jc w:val="center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arafat07.ruet@gmail.com</w:t>
                                    </w:r>
                                  </w:p>
                                </w:tc>
                                <w:tc>
                                  <w:tcPr>
                                    <w:tcW w:w="4046" w:type="dxa"/>
                                    <w:vAlign w:val="center"/>
                                  </w:tcPr>
                                  <w:p w14:paraId="5A341D1A" w14:textId="4DB6C55D" w:rsidR="00E42C5C" w:rsidRPr="00E42C5C" w:rsidRDefault="00E42C5C" w:rsidP="00E42C5C">
                                    <w:pPr>
                                      <w:jc w:val="center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Dhaka, Bangladesh</w:t>
                                    </w:r>
                                  </w:p>
                                </w:tc>
                              </w:tr>
                            </w:tbl>
                            <w:p w14:paraId="283E15E6" w14:textId="77777777" w:rsidR="00E42C5C" w:rsidRPr="00E42C5C" w:rsidRDefault="00E42C5C" w:rsidP="00E42C5C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205EF" id="Group 8" o:spid="_x0000_s1031" alt="&quot;&quot;" style="position:absolute;left:0;text-align:left;margin-left:-39.75pt;margin-top:84.3pt;width:622.5pt;height:689.65pt;z-index:-251626496;mso-width-relative:margin;mso-height-relative:margin" coordorigin="-495,12992" coordsize="79069,8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">
                <v:rect id="Rectangle 873599800" o:spid="_x0000_s1032" style="position:absolute;top:13239;width:19033;height:8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" fillcolor="#5a5a5a [2109]" stroked="f" strokeweight="1pt"/>
                <v:rect id="Rectangle 1636135376" o:spid="_x0000_s1033" style="position:absolute;left:-495;top:12992;width:79069;height:4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" fillcolor="#595959 [3204]" strokecolor="white [3201]" strokeweight="1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045"/>
                          <w:gridCol w:w="4046"/>
                          <w:gridCol w:w="4046"/>
                        </w:tblGrid>
                        <w:tr w:rsidR="00E42C5C" w:rsidRPr="00E42C5C" w14:paraId="1C4D4703" w14:textId="77777777" w:rsidTr="00E42C5C">
                          <w:trPr>
                            <w:trHeight w:val="533"/>
                          </w:trPr>
                          <w:tc>
                            <w:tcPr>
                              <w:tcW w:w="4045" w:type="dxa"/>
                              <w:vAlign w:val="center"/>
                            </w:tcPr>
                            <w:p w14:paraId="0BAEE527" w14:textId="66BA25B1" w:rsidR="00E42C5C" w:rsidRPr="00E42C5C" w:rsidRDefault="00E42C5C" w:rsidP="00E42C5C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 w:rsidRPr="00E42C5C">
                                <w:rPr>
                                  <w:color w:val="auto"/>
                                </w:rPr>
                                <w:t>+88</w:t>
                              </w:r>
                              <w:r>
                                <w:rPr>
                                  <w:color w:val="auto"/>
                                </w:rPr>
                                <w:t>0 1717 451117</w:t>
                              </w:r>
                            </w:p>
                          </w:tc>
                          <w:tc>
                            <w:tcPr>
                              <w:tcW w:w="4046" w:type="dxa"/>
                              <w:vAlign w:val="center"/>
                            </w:tcPr>
                            <w:p w14:paraId="4F99CC01" w14:textId="1F7DEDD4" w:rsidR="00E42C5C" w:rsidRPr="00E42C5C" w:rsidRDefault="00E42C5C" w:rsidP="00E42C5C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arafat07.ruet@gmail.com</w:t>
                              </w:r>
                            </w:p>
                          </w:tc>
                          <w:tc>
                            <w:tcPr>
                              <w:tcW w:w="4046" w:type="dxa"/>
                              <w:vAlign w:val="center"/>
                            </w:tcPr>
                            <w:p w14:paraId="5A341D1A" w14:textId="4DB6C55D" w:rsidR="00E42C5C" w:rsidRPr="00E42C5C" w:rsidRDefault="00E42C5C" w:rsidP="00E42C5C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Dhaka, Bangladesh</w:t>
                              </w:r>
                            </w:p>
                          </w:tc>
                        </w:tr>
                      </w:tbl>
                      <w:p w14:paraId="283E15E6" w14:textId="77777777" w:rsidR="00E42C5C" w:rsidRPr="00E42C5C" w:rsidRDefault="00E42C5C" w:rsidP="00E42C5C">
                        <w:pPr>
                          <w:jc w:val="center"/>
                          <w:rPr>
                            <w:color w:val="auto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42C5C">
        <w:rPr>
          <w:noProof w:val="0"/>
        </w:rPr>
        <w:tab/>
      </w:r>
    </w:p>
    <w:p w14:paraId="7A7AB03A" w14:textId="7A6A632B" w:rsidR="004116B2" w:rsidRPr="00C461BD" w:rsidRDefault="00C461BD" w:rsidP="00E42C5C">
      <w:pPr>
        <w:pStyle w:val="Title"/>
        <w:ind w:hanging="4320"/>
        <w:rPr>
          <w:sz w:val="64"/>
          <w:szCs w:val="64"/>
        </w:rPr>
      </w:pPr>
      <w:r w:rsidRPr="00C461BD">
        <w:rPr>
          <w:sz w:val="64"/>
          <w:szCs w:val="64"/>
        </w:rPr>
        <w:t>md arafat hossain</w:t>
      </w:r>
    </w:p>
    <w:p w14:paraId="4FC79A3B" w14:textId="500FBAAD" w:rsidR="004116B2" w:rsidRPr="00C461BD" w:rsidRDefault="00C461BD" w:rsidP="00C461BD">
      <w:pPr>
        <w:pStyle w:val="Subtitle"/>
        <w:jc w:val="right"/>
        <w:rPr>
          <w:sz w:val="24"/>
          <w:szCs w:val="24"/>
        </w:rPr>
      </w:pPr>
      <w:r w:rsidRPr="00C461BD">
        <w:rPr>
          <w:sz w:val="24"/>
          <w:szCs w:val="24"/>
        </w:rPr>
        <w:t>Application Developer | iOS, macOS, Windows</w:t>
      </w:r>
    </w:p>
    <w:p w14:paraId="37749855" w14:textId="71A0F20C" w:rsidR="008D77C4" w:rsidRPr="003E3383" w:rsidRDefault="00A16D3E" w:rsidP="0003170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859027" wp14:editId="26A4A3DE">
                <wp:simplePos x="0" y="0"/>
                <wp:positionH relativeFrom="column">
                  <wp:posOffset>-504825</wp:posOffset>
                </wp:positionH>
                <wp:positionV relativeFrom="paragraph">
                  <wp:posOffset>8296275</wp:posOffset>
                </wp:positionV>
                <wp:extent cx="7905750" cy="462915"/>
                <wp:effectExtent l="0" t="0" r="19050" b="13335"/>
                <wp:wrapNone/>
                <wp:docPr id="262171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462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8"/>
                              <w:gridCol w:w="2979"/>
                              <w:gridCol w:w="2979"/>
                              <w:gridCol w:w="2979"/>
                            </w:tblGrid>
                            <w:tr w:rsidR="00A16D3E" w14:paraId="3E472DFD" w14:textId="77777777" w:rsidTr="00A16D3E">
                              <w:trPr>
                                <w:trHeight w:val="530"/>
                              </w:trPr>
                              <w:tc>
                                <w:tcPr>
                                  <w:tcW w:w="29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3E5F138" w14:textId="68DA3D43" w:rsidR="00A16D3E" w:rsidRDefault="00A16D3E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6D2143" wp14:editId="2068DACA">
                                        <wp:extent cx="308371" cy="352425"/>
                                        <wp:effectExtent l="0" t="0" r="0" b="0"/>
                                        <wp:docPr id="1960641492" name="Picture 3">
                                          <a:hlinkClick xmlns:a="http://schemas.openxmlformats.org/drawingml/2006/main" r:id="rId11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60641492" name="Picture 3">
                                                  <a:hlinkClick r:id="rId11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8371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63D7EC" w14:textId="5DB67662" w:rsidR="00A16D3E" w:rsidRDefault="00A16D3E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E875D4" wp14:editId="72D60FEF">
                                        <wp:extent cx="341630" cy="352425"/>
                                        <wp:effectExtent l="0" t="0" r="1270" b="9525"/>
                                        <wp:docPr id="580853072" name="Picture 4">
                                          <a:hlinkClick xmlns:a="http://schemas.openxmlformats.org/drawingml/2006/main" r:id="rId13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0853072" name="Picture 4">
                                                  <a:hlinkClick r:id="rId13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1630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C5F45C4" w14:textId="1D7083AD" w:rsidR="00A16D3E" w:rsidRDefault="00A16D3E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784A22" wp14:editId="6D804BB3">
                                        <wp:extent cx="264160" cy="352425"/>
                                        <wp:effectExtent l="0" t="0" r="2540" b="9525"/>
                                        <wp:docPr id="774446386" name="Picture 5">
                                          <a:hlinkClick xmlns:a="http://schemas.openxmlformats.org/drawingml/2006/main" r:id="rId15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74446386" name="Picture 5">
                                                  <a:hlinkClick r:id="rId15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4160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E041930" w14:textId="1D9DB7B5" w:rsidR="00A16D3E" w:rsidRDefault="00E407ED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9D4A7C" wp14:editId="7D230695">
                                        <wp:extent cx="352425" cy="352425"/>
                                        <wp:effectExtent l="0" t="0" r="9525" b="9525"/>
                                        <wp:docPr id="723469562" name="Picture 6">
                                          <a:hlinkClick xmlns:a="http://schemas.openxmlformats.org/drawingml/2006/main" r:id="rId17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23469562" name="Picture 6">
                                                  <a:hlinkClick r:id="rId17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2425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876B3C9" w14:textId="3FFFF440" w:rsidR="00A16D3E" w:rsidRDefault="00A16D3E" w:rsidP="00A16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59027" id="Rectangle 1" o:spid="_x0000_s1034" style="position:absolute;left:0;text-align:left;margin-left:-39.75pt;margin-top:653.25pt;width:622.5pt;height:36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" fillcolor="#595959 [3204]" strokecolor="white [3201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8"/>
                        <w:gridCol w:w="2979"/>
                        <w:gridCol w:w="2979"/>
                        <w:gridCol w:w="2979"/>
                      </w:tblGrid>
                      <w:tr w:rsidR="00A16D3E" w14:paraId="3E472DFD" w14:textId="77777777" w:rsidTr="00A16D3E">
                        <w:trPr>
                          <w:trHeight w:val="530"/>
                        </w:trPr>
                        <w:tc>
                          <w:tcPr>
                            <w:tcW w:w="29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3E5F138" w14:textId="68DA3D43" w:rsidR="00A16D3E" w:rsidRDefault="00A16D3E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D2143" wp14:editId="2068DACA">
                                  <wp:extent cx="308371" cy="352425"/>
                                  <wp:effectExtent l="0" t="0" r="0" b="0"/>
                                  <wp:docPr id="1960641492" name="Picture 3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0641492" name="Picture 3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371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63D7EC" w14:textId="5DB67662" w:rsidR="00A16D3E" w:rsidRDefault="00A16D3E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875D4" wp14:editId="72D60FEF">
                                  <wp:extent cx="341630" cy="352425"/>
                                  <wp:effectExtent l="0" t="0" r="1270" b="9525"/>
                                  <wp:docPr id="580853072" name="Picture 4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0853072" name="Picture 4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63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C5F45C4" w14:textId="1D7083AD" w:rsidR="00A16D3E" w:rsidRDefault="00A16D3E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84A22" wp14:editId="6D804BB3">
                                  <wp:extent cx="264160" cy="352425"/>
                                  <wp:effectExtent l="0" t="0" r="2540" b="9525"/>
                                  <wp:docPr id="774446386" name="Picture 5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4446386" name="Picture 5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E041930" w14:textId="1D9DB7B5" w:rsidR="00A16D3E" w:rsidRDefault="00E407ED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9D4A7C" wp14:editId="7D230695">
                                  <wp:extent cx="352425" cy="352425"/>
                                  <wp:effectExtent l="0" t="0" r="9525" b="9525"/>
                                  <wp:docPr id="723469562" name="Picture 6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3469562" name="Picture 6">
                                            <a:hlinkClick r:id="rId1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876B3C9" w14:textId="3FFFF440" w:rsidR="00A16D3E" w:rsidRDefault="00A16D3E" w:rsidP="00A16D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D77C4" w:rsidRPr="003E3383" w:rsidSect="004116B2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8A99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FE664F"/>
    <w:multiLevelType w:val="hybridMultilevel"/>
    <w:tmpl w:val="376ED42E"/>
    <w:lvl w:ilvl="0" w:tplc="A9A6D60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51EE6"/>
    <w:multiLevelType w:val="multilevel"/>
    <w:tmpl w:val="059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5964F8"/>
    <w:multiLevelType w:val="multilevel"/>
    <w:tmpl w:val="9B6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441F9"/>
    <w:multiLevelType w:val="multilevel"/>
    <w:tmpl w:val="82F4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E6EBA"/>
    <w:multiLevelType w:val="hybridMultilevel"/>
    <w:tmpl w:val="28D28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54698">
    <w:abstractNumId w:val="4"/>
  </w:num>
  <w:num w:numId="2" w16cid:durableId="20208733">
    <w:abstractNumId w:val="7"/>
  </w:num>
  <w:num w:numId="3" w16cid:durableId="824207542">
    <w:abstractNumId w:val="2"/>
  </w:num>
  <w:num w:numId="4" w16cid:durableId="808011177">
    <w:abstractNumId w:val="8"/>
  </w:num>
  <w:num w:numId="5" w16cid:durableId="1226182368">
    <w:abstractNumId w:val="0"/>
  </w:num>
  <w:num w:numId="6" w16cid:durableId="2128501465">
    <w:abstractNumId w:val="1"/>
  </w:num>
  <w:num w:numId="7" w16cid:durableId="153375161">
    <w:abstractNumId w:val="5"/>
  </w:num>
  <w:num w:numId="8" w16cid:durableId="643580185">
    <w:abstractNumId w:val="6"/>
  </w:num>
  <w:num w:numId="9" w16cid:durableId="1018971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BD"/>
    <w:rsid w:val="0003170E"/>
    <w:rsid w:val="000B7B03"/>
    <w:rsid w:val="00154574"/>
    <w:rsid w:val="0015637C"/>
    <w:rsid w:val="001673A3"/>
    <w:rsid w:val="00185B1B"/>
    <w:rsid w:val="00235EA8"/>
    <w:rsid w:val="00257458"/>
    <w:rsid w:val="00270B11"/>
    <w:rsid w:val="00287E7D"/>
    <w:rsid w:val="002A3889"/>
    <w:rsid w:val="002C010E"/>
    <w:rsid w:val="003357E8"/>
    <w:rsid w:val="003A41AC"/>
    <w:rsid w:val="003A5A35"/>
    <w:rsid w:val="003E3383"/>
    <w:rsid w:val="004116B2"/>
    <w:rsid w:val="00475B42"/>
    <w:rsid w:val="004904FA"/>
    <w:rsid w:val="00515A9F"/>
    <w:rsid w:val="005376B4"/>
    <w:rsid w:val="00540F6C"/>
    <w:rsid w:val="00575B96"/>
    <w:rsid w:val="005933EA"/>
    <w:rsid w:val="005F2437"/>
    <w:rsid w:val="0060355F"/>
    <w:rsid w:val="00637F90"/>
    <w:rsid w:val="00666862"/>
    <w:rsid w:val="00685CF3"/>
    <w:rsid w:val="006B29A0"/>
    <w:rsid w:val="006E39F7"/>
    <w:rsid w:val="00713C0C"/>
    <w:rsid w:val="00750898"/>
    <w:rsid w:val="007E4A10"/>
    <w:rsid w:val="00815945"/>
    <w:rsid w:val="008867E8"/>
    <w:rsid w:val="008A6762"/>
    <w:rsid w:val="008B3F28"/>
    <w:rsid w:val="008C57C3"/>
    <w:rsid w:val="008D77C4"/>
    <w:rsid w:val="009D1924"/>
    <w:rsid w:val="009E1FE6"/>
    <w:rsid w:val="00A16D3E"/>
    <w:rsid w:val="00AD06F8"/>
    <w:rsid w:val="00AE7369"/>
    <w:rsid w:val="00B16B76"/>
    <w:rsid w:val="00B22367"/>
    <w:rsid w:val="00B33A43"/>
    <w:rsid w:val="00BA1551"/>
    <w:rsid w:val="00BB6FD6"/>
    <w:rsid w:val="00BC443B"/>
    <w:rsid w:val="00BF0F8D"/>
    <w:rsid w:val="00C461BD"/>
    <w:rsid w:val="00CB709C"/>
    <w:rsid w:val="00CF55FF"/>
    <w:rsid w:val="00D02798"/>
    <w:rsid w:val="00D03F2E"/>
    <w:rsid w:val="00D605CB"/>
    <w:rsid w:val="00D808BC"/>
    <w:rsid w:val="00D920AB"/>
    <w:rsid w:val="00E2140D"/>
    <w:rsid w:val="00E30B0D"/>
    <w:rsid w:val="00E407ED"/>
    <w:rsid w:val="00E42C5C"/>
    <w:rsid w:val="00E4655C"/>
    <w:rsid w:val="00E724A0"/>
    <w:rsid w:val="00E96F86"/>
    <w:rsid w:val="00EA1B61"/>
    <w:rsid w:val="00EA2D5E"/>
    <w:rsid w:val="00EC3977"/>
    <w:rsid w:val="00F206B7"/>
    <w:rsid w:val="00F32ECF"/>
    <w:rsid w:val="00F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4CC7"/>
  <w15:chartTrackingRefBased/>
  <w15:docId w15:val="{323906FB-14FA-46DA-88A2-766A012B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5E"/>
    <w:pPr>
      <w:spacing w:after="0" w:line="240" w:lineRule="auto"/>
      <w:jc w:val="both"/>
    </w:pPr>
    <w:rPr>
      <w:rFonts w:cs="Open Sans"/>
      <w:color w:val="595959"/>
      <w:position w:val="9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6B4"/>
    <w:pPr>
      <w:spacing w:after="240"/>
      <w:outlineLvl w:val="0"/>
    </w:pPr>
    <w:rPr>
      <w:b/>
      <w:caps/>
      <w:spacing w:val="20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2D5E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2D5E"/>
    <w:pPr>
      <w:spacing w:after="8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BC443B"/>
    <w:pPr>
      <w:ind w:left="720"/>
      <w:contextualSpacing/>
    </w:pPr>
  </w:style>
  <w:style w:type="paragraph" w:customStyle="1" w:styleId="Graphicsanchor">
    <w:name w:val="Graphics anchor"/>
    <w:basedOn w:val="Normal"/>
    <w:qFormat/>
    <w:rsid w:val="004116B2"/>
    <w:rPr>
      <w:noProof/>
      <w:color w:val="FFFFFF" w:themeColor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4116B2"/>
    <w:pPr>
      <w:spacing w:after="160"/>
      <w:ind w:left="3600"/>
      <w:jc w:val="center"/>
    </w:pPr>
    <w:rPr>
      <w:rFonts w:asciiTheme="majorHAnsi" w:hAnsiTheme="majorHAnsi" w:cstheme="minorHAnsi"/>
      <w:caps/>
      <w:position w:val="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16B2"/>
    <w:rPr>
      <w:rFonts w:asciiTheme="majorHAnsi" w:hAnsiTheme="majorHAnsi" w:cstheme="minorHAnsi"/>
      <w:caps/>
      <w:color w:val="595959"/>
      <w:sz w:val="72"/>
      <w:szCs w:val="7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B2"/>
    <w:pPr>
      <w:spacing w:after="160"/>
      <w:ind w:left="3600"/>
      <w:jc w:val="center"/>
    </w:pPr>
    <w:rPr>
      <w:caps/>
      <w:spacing w:val="40"/>
      <w:position w:val="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116B2"/>
    <w:rPr>
      <w:rFonts w:cs="Open Sans"/>
      <w:caps/>
      <w:color w:val="595959"/>
      <w:spacing w:val="40"/>
      <w:sz w:val="32"/>
      <w:szCs w:val="32"/>
      <w:lang w:val="en-GB"/>
    </w:rPr>
  </w:style>
  <w:style w:type="paragraph" w:customStyle="1" w:styleId="Contactinfo">
    <w:name w:val="Contact info"/>
    <w:basedOn w:val="Normal"/>
    <w:qFormat/>
    <w:rsid w:val="005376B4"/>
    <w:pPr>
      <w:spacing w:line="216" w:lineRule="auto"/>
      <w:jc w:val="center"/>
    </w:pPr>
    <w:rPr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76B4"/>
    <w:rPr>
      <w:rFonts w:cs="Open Sans"/>
      <w:b/>
      <w:caps/>
      <w:color w:val="595959"/>
      <w:spacing w:val="20"/>
      <w:position w:val="9"/>
      <w:sz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2D5E"/>
    <w:rPr>
      <w:rFonts w:cs="Open Sans"/>
      <w:b/>
      <w:bCs/>
      <w:color w:val="595959"/>
      <w:position w:val="9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37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6B4"/>
    <w:rPr>
      <w:color w:val="605E5C"/>
      <w:shd w:val="clear" w:color="auto" w:fill="E1DFDD"/>
    </w:rPr>
  </w:style>
  <w:style w:type="paragraph" w:customStyle="1" w:styleId="Heading1White">
    <w:name w:val="Heading 1 White"/>
    <w:basedOn w:val="Heading1"/>
    <w:qFormat/>
    <w:rsid w:val="005376B4"/>
    <w:pPr>
      <w:pBdr>
        <w:bottom w:val="single" w:sz="12" w:space="12" w:color="FFFFFF" w:themeColor="background1"/>
      </w:pBdr>
    </w:pPr>
    <w:rPr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EA2D5E"/>
    <w:rPr>
      <w:rFonts w:cs="Open Sans"/>
      <w:color w:val="595959"/>
      <w:position w:val="9"/>
      <w:lang w:val="en-US"/>
    </w:rPr>
  </w:style>
  <w:style w:type="paragraph" w:styleId="ListBullet">
    <w:name w:val="List Bullet"/>
    <w:basedOn w:val="Normal"/>
    <w:uiPriority w:val="99"/>
    <w:rsid w:val="00EA2D5E"/>
    <w:pPr>
      <w:numPr>
        <w:numId w:val="5"/>
      </w:numPr>
      <w:ind w:left="720"/>
      <w:contextualSpacing/>
    </w:pPr>
  </w:style>
  <w:style w:type="paragraph" w:customStyle="1" w:styleId="Normalwhite">
    <w:name w:val="Normal white"/>
    <w:basedOn w:val="Normal"/>
    <w:qFormat/>
    <w:rsid w:val="00EA2D5E"/>
    <w:rPr>
      <w:color w:val="FFFFFF" w:themeColor="background1"/>
      <w:position w:val="0"/>
    </w:rPr>
  </w:style>
  <w:style w:type="paragraph" w:styleId="List">
    <w:name w:val="List"/>
    <w:basedOn w:val="Normalwhite"/>
    <w:uiPriority w:val="99"/>
    <w:rsid w:val="00EA2D5E"/>
    <w:pPr>
      <w:numPr>
        <w:numId w:val="6"/>
      </w:numPr>
      <w:spacing w:after="80" w:line="300" w:lineRule="auto"/>
      <w:ind w:left="360"/>
      <w:contextualSpacing/>
    </w:pPr>
  </w:style>
  <w:style w:type="table" w:styleId="TableGrid">
    <w:name w:val="Table Grid"/>
    <w:basedOn w:val="TableNormal"/>
    <w:uiPriority w:val="39"/>
    <w:rsid w:val="00A1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arafathsn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iarafathsn.github.i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iarafaths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ckoverflow.com/users/4213419/arafat-hossain" TargetMode="External"/><Relationship Id="rId10" Type="http://schemas.openxmlformats.org/officeDocument/2006/relationships/hyperlink" Target="https://github.com/BradLarson/GPUImage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BradLarson/GPUImage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m\AppData\Roaming\Microsoft\Templates\Bold%20regional%20sales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4202037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595959"/>
      </a:accent1>
      <a:accent2>
        <a:srgbClr val="D6DCE5"/>
      </a:accent2>
      <a:accent3>
        <a:srgbClr val="CEC5B5"/>
      </a:accent3>
      <a:accent4>
        <a:srgbClr val="603F72"/>
      </a:accent4>
      <a:accent5>
        <a:srgbClr val="4E848A"/>
      </a:accent5>
      <a:accent6>
        <a:srgbClr val="A57F78"/>
      </a:accent6>
      <a:hlink>
        <a:srgbClr val="467886"/>
      </a:hlink>
      <a:folHlink>
        <a:srgbClr val="96607D"/>
      </a:folHlink>
    </a:clrScheme>
    <a:fontScheme name="Custom 7">
      <a:majorFont>
        <a:latin typeface="Rockwell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EC462F3-80C7-49B2-8EBE-37145E717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19F7F-748A-4633-A881-5486D1B6E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F0F64-C410-4BA2-AAC1-465E8C860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E1825-E6E3-4982-AFC5-61F15BFA70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regional sales manager resume.dotx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Tasnim</dc:creator>
  <cp:keywords/>
  <dc:description/>
  <cp:lastModifiedBy>Tonima Tasnim</cp:lastModifiedBy>
  <cp:revision>2</cp:revision>
  <cp:lastPrinted>2025-02-23T12:25:00Z</cp:lastPrinted>
  <dcterms:created xsi:type="dcterms:W3CDTF">2025-02-23T12:29:00Z</dcterms:created>
  <dcterms:modified xsi:type="dcterms:W3CDTF">2025-02-23T12:29:00Z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