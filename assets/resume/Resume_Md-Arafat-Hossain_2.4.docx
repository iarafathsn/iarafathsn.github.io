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7253C" w14:textId="77777777" w:rsidR="00B84486" w:rsidRPr="00B84486" w:rsidRDefault="00B84486" w:rsidP="00EA2625">
      <w:pPr>
        <w:pStyle w:val="Space"/>
      </w:pPr>
    </w:p>
    <w:p w14:paraId="1F1C5407" w14:textId="218A8CEA" w:rsidR="00F247DE" w:rsidRPr="00B84486" w:rsidRDefault="003C597D" w:rsidP="006B04B2">
      <w:pPr>
        <w:pStyle w:val="Title"/>
      </w:pPr>
      <w:r>
        <w:t>Md Arafat Hossain</w:t>
      </w:r>
    </w:p>
    <w:p w14:paraId="1CD0533B" w14:textId="1C69CFED" w:rsidR="00B0165F" w:rsidRPr="00E5133F" w:rsidRDefault="003C597D" w:rsidP="003C597D">
      <w:r>
        <w:t>Staff Engineer | iOS, macOS</w:t>
      </w:r>
    </w:p>
    <w:p w14:paraId="7F15CB3B" w14:textId="7422BC8E" w:rsidR="00EF270B" w:rsidRDefault="003C597D" w:rsidP="00E5133F">
      <w:r>
        <w:t>+8801717451117</w:t>
      </w:r>
      <w:r w:rsidR="000164ED" w:rsidRPr="000164ED">
        <w:t xml:space="preserve"> | </w:t>
      </w:r>
      <w:r>
        <w:t>arafat07.ruet@gmail.com</w:t>
      </w:r>
      <w:r w:rsidR="000164ED" w:rsidRPr="000164ED">
        <w:t xml:space="preserve"> | </w:t>
      </w:r>
      <w:r>
        <w:t>Dhaka, Bangladesh</w:t>
      </w:r>
      <w:r w:rsidR="000164ED" w:rsidRPr="000164ED">
        <w:t xml:space="preserve"> | </w:t>
      </w:r>
      <w:hyperlink r:id="rId10" w:history="1">
        <w:r w:rsidRPr="003C597D">
          <w:rPr>
            <w:rStyle w:val="Hyperlink"/>
          </w:rPr>
          <w:t>https://www.linkedin.com/in/iarafathsn</w:t>
        </w:r>
      </w:hyperlink>
    </w:p>
    <w:p w14:paraId="02229D9C" w14:textId="77777777" w:rsidR="00311408" w:rsidRPr="00311408" w:rsidRDefault="00311408" w:rsidP="00311408">
      <w:pPr>
        <w:pBdr>
          <w:bottom w:val="single" w:sz="8" w:space="1" w:color="auto"/>
        </w:pBdr>
        <w:spacing w:line="240" w:lineRule="auto"/>
        <w:rPr>
          <w:rFonts w:ascii="Open Sans" w:hAnsi="Open Sans" w:cs="Open Sans"/>
          <w:color w:val="3A3A3A" w:themeColor="background2" w:themeShade="40"/>
          <w:sz w:val="8"/>
          <w:szCs w:val="8"/>
        </w:rPr>
      </w:pPr>
    </w:p>
    <w:p w14:paraId="050510DD" w14:textId="77777777" w:rsidR="00311408" w:rsidRPr="00311408" w:rsidRDefault="00311408" w:rsidP="00EF270B">
      <w:pPr>
        <w:spacing w:line="240" w:lineRule="auto"/>
        <w:rPr>
          <w:rFonts w:ascii="Open Sans" w:hAnsi="Open Sans" w:cs="Open Sans"/>
          <w:color w:val="3A3A3A" w:themeColor="background2" w:themeShade="40"/>
          <w:sz w:val="14"/>
          <w:szCs w:val="14"/>
        </w:rPr>
      </w:pPr>
    </w:p>
    <w:p w14:paraId="2E64A1B1" w14:textId="77777777" w:rsidR="000164ED" w:rsidRPr="000164ED" w:rsidRDefault="000164ED" w:rsidP="000164ED">
      <w:pPr>
        <w:pStyle w:val="Heading1"/>
      </w:pPr>
      <w:r w:rsidRPr="000164ED">
        <w:t>Career Summary</w:t>
      </w:r>
    </w:p>
    <w:p w14:paraId="659BBEA2" w14:textId="7697296B" w:rsidR="000164ED" w:rsidRPr="00EE1630" w:rsidRDefault="003C597D" w:rsidP="00EE1630">
      <w:r w:rsidRPr="003C597D">
        <w:t>Experienced Software Engineer with 12+ years of expertise in designing, developing, and optimizing applications across multiple platforms. Skilled in modern programming languages, software architecture, and agile methodologies. Proven ability to lead projects, drive innovation, and deliver high-performance, scalable solutions. Passionate about problem-solving, continuous learning, and adopting new technologies.</w:t>
      </w:r>
    </w:p>
    <w:p w14:paraId="22ED386A" w14:textId="77777777" w:rsidR="000164ED" w:rsidRPr="002C0953" w:rsidRDefault="000164ED" w:rsidP="00EA2625">
      <w:pPr>
        <w:pStyle w:val="Space"/>
        <w:rPr>
          <w:sz w:val="10"/>
          <w:szCs w:val="10"/>
        </w:rPr>
      </w:pPr>
    </w:p>
    <w:p w14:paraId="1A1180D3" w14:textId="77777777" w:rsidR="000164ED" w:rsidRPr="00491853" w:rsidRDefault="000164ED" w:rsidP="00491853">
      <w:pPr>
        <w:pStyle w:val="Heading1"/>
      </w:pPr>
      <w:r w:rsidRPr="00491853">
        <w:t>Technical Skills</w:t>
      </w:r>
    </w:p>
    <w:p w14:paraId="6CA90FBD" w14:textId="46AA5AB8" w:rsidR="004459A5" w:rsidRPr="004459A5" w:rsidRDefault="004459A5" w:rsidP="004459A5">
      <w:pPr>
        <w:pStyle w:val="ListParagraph"/>
        <w:numPr>
          <w:ilvl w:val="0"/>
          <w:numId w:val="13"/>
        </w:numPr>
        <w:jc w:val="left"/>
      </w:pPr>
      <w:r w:rsidRPr="004459A5">
        <w:rPr>
          <w:b/>
          <w:bCs/>
        </w:rPr>
        <w:t>Languages &amp; Frameworks:</w:t>
      </w:r>
      <w:r w:rsidRPr="004459A5">
        <w:t xml:space="preserve"> Swift, Objective-C, Java, C, C++, C#, WPF, MFC</w:t>
      </w:r>
    </w:p>
    <w:p w14:paraId="2CCDC7E3" w14:textId="4DA7F71A" w:rsidR="004459A5" w:rsidRPr="004459A5" w:rsidRDefault="004459A5" w:rsidP="004459A5">
      <w:pPr>
        <w:pStyle w:val="ListParagraph"/>
        <w:numPr>
          <w:ilvl w:val="0"/>
          <w:numId w:val="13"/>
        </w:numPr>
        <w:jc w:val="left"/>
      </w:pPr>
      <w:r w:rsidRPr="004459A5">
        <w:rPr>
          <w:b/>
          <w:bCs/>
        </w:rPr>
        <w:t>iOS Development:</w:t>
      </w:r>
      <w:r w:rsidRPr="004459A5">
        <w:t xml:space="preserve"> </w:t>
      </w:r>
      <w:proofErr w:type="spellStart"/>
      <w:r w:rsidRPr="004459A5">
        <w:t>UIKit</w:t>
      </w:r>
      <w:proofErr w:type="spellEnd"/>
      <w:r w:rsidRPr="004459A5">
        <w:t xml:space="preserve">, </w:t>
      </w:r>
      <w:proofErr w:type="spellStart"/>
      <w:r w:rsidRPr="004459A5">
        <w:t>SwiftUI</w:t>
      </w:r>
      <w:proofErr w:type="spellEnd"/>
      <w:r w:rsidRPr="004459A5">
        <w:t xml:space="preserve">, Combine, </w:t>
      </w:r>
      <w:proofErr w:type="spellStart"/>
      <w:r w:rsidRPr="004459A5">
        <w:t>ReactiveSwift</w:t>
      </w:r>
      <w:proofErr w:type="spellEnd"/>
    </w:p>
    <w:p w14:paraId="6D7A1D9D" w14:textId="0B95DA75" w:rsidR="004459A5" w:rsidRPr="004459A5" w:rsidRDefault="004459A5" w:rsidP="004459A5">
      <w:pPr>
        <w:pStyle w:val="ListParagraph"/>
        <w:numPr>
          <w:ilvl w:val="0"/>
          <w:numId w:val="13"/>
        </w:numPr>
        <w:jc w:val="left"/>
      </w:pPr>
      <w:r w:rsidRPr="004459A5">
        <w:rPr>
          <w:b/>
          <w:bCs/>
        </w:rPr>
        <w:t>Architecture &amp; Design Patterns:</w:t>
      </w:r>
      <w:r w:rsidRPr="004459A5">
        <w:t xml:space="preserve"> MVVM, MVVM-C, Redux Architecture</w:t>
      </w:r>
    </w:p>
    <w:p w14:paraId="00CEFB30" w14:textId="04E6DB3A" w:rsidR="004459A5" w:rsidRPr="004459A5" w:rsidRDefault="004459A5" w:rsidP="004459A5">
      <w:pPr>
        <w:pStyle w:val="ListParagraph"/>
        <w:numPr>
          <w:ilvl w:val="0"/>
          <w:numId w:val="13"/>
        </w:numPr>
        <w:jc w:val="left"/>
      </w:pPr>
      <w:r w:rsidRPr="004459A5">
        <w:rPr>
          <w:b/>
          <w:bCs/>
        </w:rPr>
        <w:t>Tools &amp; Practices:</w:t>
      </w:r>
      <w:r w:rsidRPr="004459A5">
        <w:t xml:space="preserve"> Debugging, Git, REST API, Unit Testing, CI/CD</w:t>
      </w:r>
    </w:p>
    <w:p w14:paraId="2C87F067" w14:textId="4AAC1D5A" w:rsidR="000164ED" w:rsidRPr="00EE1630" w:rsidRDefault="004459A5" w:rsidP="004459A5">
      <w:pPr>
        <w:pStyle w:val="ListParagraph"/>
        <w:numPr>
          <w:ilvl w:val="0"/>
          <w:numId w:val="13"/>
        </w:numPr>
        <w:jc w:val="left"/>
      </w:pPr>
      <w:r w:rsidRPr="004459A5">
        <w:rPr>
          <w:b/>
          <w:bCs/>
        </w:rPr>
        <w:t>Development Methodologies:</w:t>
      </w:r>
      <w:r w:rsidRPr="004459A5">
        <w:t xml:space="preserve"> Agile, Scrum</w:t>
      </w:r>
    </w:p>
    <w:p w14:paraId="761E5969" w14:textId="77777777" w:rsidR="000164ED" w:rsidRPr="002C0953" w:rsidRDefault="000164ED" w:rsidP="00EA2625">
      <w:pPr>
        <w:pStyle w:val="Space"/>
        <w:rPr>
          <w:sz w:val="10"/>
          <w:szCs w:val="10"/>
        </w:rPr>
      </w:pPr>
    </w:p>
    <w:p w14:paraId="0559019E" w14:textId="77777777" w:rsidR="000164ED" w:rsidRPr="00EA2625" w:rsidRDefault="000164ED" w:rsidP="00EA2625">
      <w:pPr>
        <w:pStyle w:val="Heading1"/>
      </w:pPr>
      <w:r w:rsidRPr="00EA2625">
        <w:t>Work Experience</w:t>
      </w:r>
    </w:p>
    <w:p w14:paraId="429FB03D" w14:textId="27E76352" w:rsidR="000164ED" w:rsidRPr="000164ED" w:rsidRDefault="000D6C96" w:rsidP="000164ED">
      <w:pPr>
        <w:pStyle w:val="List"/>
      </w:pPr>
      <w:r>
        <w:rPr>
          <w:rStyle w:val="Emphasis"/>
        </w:rPr>
        <w:t>Samsung R&amp;D Institute Bangladesh Ltd.</w:t>
      </w:r>
      <w:r w:rsidR="000164ED" w:rsidRPr="00EA2625">
        <w:rPr>
          <w:rStyle w:val="Emphasis"/>
        </w:rPr>
        <w:t xml:space="preserve"> </w:t>
      </w:r>
      <w:r w:rsidR="000164ED" w:rsidRPr="000164ED">
        <w:t xml:space="preserve">| </w:t>
      </w:r>
      <w:r>
        <w:t>Staff Engineer-I</w:t>
      </w:r>
      <w:r w:rsidR="000164ED" w:rsidRPr="000164ED">
        <w:tab/>
      </w:r>
      <w:r>
        <w:t>Mar 202</w:t>
      </w:r>
      <w:r w:rsidR="00EE1DD7">
        <w:t>1</w:t>
      </w:r>
      <w:r>
        <w:t xml:space="preserve"> </w:t>
      </w:r>
      <w:r w:rsidR="000164ED" w:rsidRPr="000164ED">
        <w:t>- Present</w:t>
      </w:r>
    </w:p>
    <w:p w14:paraId="3C6C6F88" w14:textId="1D069295" w:rsidR="00F915EF" w:rsidRPr="00F915EF" w:rsidRDefault="00F915EF" w:rsidP="00F915EF">
      <w:pPr>
        <w:pStyle w:val="ListBullet"/>
      </w:pPr>
      <w:r w:rsidRPr="00F915EF">
        <w:rPr>
          <w:b/>
          <w:bCs/>
        </w:rPr>
        <w:t>Expertise:</w:t>
      </w:r>
      <w:r w:rsidRPr="00F915EF">
        <w:t xml:space="preserve"> iOS App Development (Swift) | </w:t>
      </w:r>
      <w:proofErr w:type="spellStart"/>
      <w:r w:rsidRPr="00F915EF">
        <w:t>SwiftUI</w:t>
      </w:r>
      <w:proofErr w:type="spellEnd"/>
      <w:r w:rsidRPr="00F915EF">
        <w:t xml:space="preserve">, </w:t>
      </w:r>
      <w:proofErr w:type="spellStart"/>
      <w:r w:rsidRPr="00F915EF">
        <w:t>UIKit</w:t>
      </w:r>
      <w:proofErr w:type="spellEnd"/>
      <w:r w:rsidRPr="00F915EF">
        <w:t xml:space="preserve">, Combine, </w:t>
      </w:r>
      <w:proofErr w:type="spellStart"/>
      <w:r w:rsidRPr="00F915EF">
        <w:t>ReactiveSwift</w:t>
      </w:r>
      <w:proofErr w:type="spellEnd"/>
    </w:p>
    <w:p w14:paraId="26FF9956" w14:textId="6674328E" w:rsidR="00F915EF" w:rsidRPr="00F915EF" w:rsidRDefault="00F915EF" w:rsidP="00F915EF">
      <w:pPr>
        <w:pStyle w:val="ListBullet"/>
      </w:pPr>
      <w:r w:rsidRPr="00F915EF">
        <w:rPr>
          <w:b/>
          <w:bCs/>
        </w:rPr>
        <w:t>SmartThings (iOS):</w:t>
      </w:r>
      <w:r w:rsidRPr="00F915EF">
        <w:t xml:space="preserve"> Contributing to </w:t>
      </w:r>
      <w:r w:rsidRPr="00F915EF">
        <w:rPr>
          <w:b/>
          <w:bCs/>
        </w:rPr>
        <w:t xml:space="preserve">Settings, </w:t>
      </w:r>
      <w:proofErr w:type="spellStart"/>
      <w:r w:rsidRPr="00F915EF">
        <w:rPr>
          <w:b/>
          <w:bCs/>
        </w:rPr>
        <w:t>MapView</w:t>
      </w:r>
      <w:proofErr w:type="spellEnd"/>
      <w:r w:rsidRPr="00F915EF">
        <w:t xml:space="preserve">, and core features | </w:t>
      </w:r>
      <w:r w:rsidRPr="00F915EF">
        <w:rPr>
          <w:i/>
          <w:iCs/>
        </w:rPr>
        <w:t>~4.5 rating, 20M+ downloads</w:t>
      </w:r>
    </w:p>
    <w:p w14:paraId="36AA456B" w14:textId="4531BD42" w:rsidR="00F915EF" w:rsidRPr="00F915EF" w:rsidRDefault="00F915EF" w:rsidP="00F915EF">
      <w:pPr>
        <w:pStyle w:val="ListBullet"/>
      </w:pPr>
      <w:r w:rsidRPr="00F915EF">
        <w:rPr>
          <w:b/>
          <w:bCs/>
        </w:rPr>
        <w:t>Key Feature Developments:</w:t>
      </w:r>
    </w:p>
    <w:p w14:paraId="3D35F728" w14:textId="77777777" w:rsidR="00F915EF" w:rsidRPr="00F915EF" w:rsidRDefault="00F915EF" w:rsidP="00F915EF">
      <w:pPr>
        <w:pStyle w:val="ListBullet"/>
        <w:tabs>
          <w:tab w:val="clear" w:pos="360"/>
          <w:tab w:val="num" w:pos="720"/>
        </w:tabs>
        <w:ind w:left="1440"/>
      </w:pPr>
      <w:r w:rsidRPr="00F915EF">
        <w:rPr>
          <w:i/>
          <w:iCs/>
        </w:rPr>
        <w:t>Do Not Disturb</w:t>
      </w:r>
      <w:r w:rsidRPr="00F915EF">
        <w:t xml:space="preserve"> and </w:t>
      </w:r>
      <w:r w:rsidRPr="00F915EF">
        <w:rPr>
          <w:i/>
          <w:iCs/>
        </w:rPr>
        <w:t>Emergency Alert</w:t>
      </w:r>
      <w:r w:rsidRPr="00F915EF">
        <w:t xml:space="preserve"> settings</w:t>
      </w:r>
    </w:p>
    <w:p w14:paraId="5A5798D7" w14:textId="77777777" w:rsidR="00F915EF" w:rsidRPr="00F915EF" w:rsidRDefault="00F915EF" w:rsidP="00F915EF">
      <w:pPr>
        <w:pStyle w:val="ListBullet"/>
        <w:tabs>
          <w:tab w:val="clear" w:pos="360"/>
          <w:tab w:val="num" w:pos="720"/>
        </w:tabs>
        <w:ind w:left="1440"/>
      </w:pPr>
      <w:r w:rsidRPr="00F915EF">
        <w:t xml:space="preserve">Enhanced </w:t>
      </w:r>
      <w:proofErr w:type="spellStart"/>
      <w:r w:rsidRPr="00F915EF">
        <w:rPr>
          <w:b/>
          <w:bCs/>
        </w:rPr>
        <w:t>MapView</w:t>
      </w:r>
      <w:proofErr w:type="spellEnd"/>
      <w:r w:rsidRPr="00F915EF">
        <w:t xml:space="preserve"> with TV cards, light cards, and new device integrations</w:t>
      </w:r>
    </w:p>
    <w:p w14:paraId="6D8F4BBE" w14:textId="251628E9" w:rsidR="00F915EF" w:rsidRPr="00F915EF" w:rsidRDefault="00F915EF" w:rsidP="00F915EF">
      <w:pPr>
        <w:pStyle w:val="ListBullet"/>
        <w:tabs>
          <w:tab w:val="clear" w:pos="360"/>
          <w:tab w:val="num" w:pos="720"/>
        </w:tabs>
        <w:ind w:left="1440"/>
      </w:pPr>
      <w:r w:rsidRPr="00F915EF">
        <w:rPr>
          <w:b/>
          <w:bCs/>
        </w:rPr>
        <w:t>Dark Mode Implementation:</w:t>
      </w:r>
      <w:r w:rsidRPr="00F915EF">
        <w:t xml:space="preserve"> Addressed </w:t>
      </w:r>
      <w:r w:rsidRPr="00F915EF">
        <w:rPr>
          <w:b/>
          <w:bCs/>
        </w:rPr>
        <w:t xml:space="preserve">market </w:t>
      </w:r>
      <w:proofErr w:type="spellStart"/>
      <w:r w:rsidRPr="00F915EF">
        <w:rPr>
          <w:b/>
          <w:bCs/>
        </w:rPr>
        <w:t>VoCs</w:t>
      </w:r>
      <w:proofErr w:type="spellEnd"/>
      <w:r w:rsidRPr="00F915EF">
        <w:t xml:space="preserve"> and resolved </w:t>
      </w:r>
      <w:r w:rsidRPr="00F915EF">
        <w:rPr>
          <w:b/>
          <w:bCs/>
        </w:rPr>
        <w:t>QA issues</w:t>
      </w:r>
    </w:p>
    <w:p w14:paraId="2D59977C" w14:textId="0177F1E1" w:rsidR="00F915EF" w:rsidRPr="00F915EF" w:rsidRDefault="00F915EF" w:rsidP="00F915EF">
      <w:pPr>
        <w:pStyle w:val="ListBullet"/>
      </w:pPr>
      <w:r w:rsidRPr="00F915EF">
        <w:rPr>
          <w:b/>
          <w:bCs/>
        </w:rPr>
        <w:t>5D Viewer (Windows PC App):</w:t>
      </w:r>
      <w:r w:rsidRPr="00F915EF">
        <w:t xml:space="preserve"> Led UI upgrades for </w:t>
      </w:r>
      <w:r w:rsidRPr="00F915EF">
        <w:rPr>
          <w:b/>
          <w:bCs/>
        </w:rPr>
        <w:t>Ultrasound Machine</w:t>
      </w:r>
      <w:r w:rsidRPr="00F915EF">
        <w:t xml:space="preserve"> | WPF</w:t>
      </w:r>
    </w:p>
    <w:p w14:paraId="6A43868F" w14:textId="35251C67" w:rsidR="00933D7A" w:rsidRPr="00EE1630" w:rsidRDefault="00F915EF" w:rsidP="00F915EF">
      <w:pPr>
        <w:pStyle w:val="ListBullet"/>
      </w:pPr>
      <w:r w:rsidRPr="00F915EF">
        <w:rPr>
          <w:b/>
          <w:bCs/>
        </w:rPr>
        <w:t>Performance Optimization:</w:t>
      </w:r>
      <w:r w:rsidRPr="00F915EF">
        <w:t xml:space="preserve"> Improving memory usage and conducting </w:t>
      </w:r>
      <w:r w:rsidRPr="00F915EF">
        <w:rPr>
          <w:b/>
          <w:bCs/>
        </w:rPr>
        <w:t>code reviews</w:t>
      </w:r>
      <w:r w:rsidRPr="00F915EF">
        <w:t xml:space="preserve"> for </w:t>
      </w:r>
      <w:r w:rsidRPr="00F915EF">
        <w:rPr>
          <w:b/>
          <w:bCs/>
        </w:rPr>
        <w:t>MFC-based Windows applications</w:t>
      </w:r>
      <w:r w:rsidRPr="00F915EF">
        <w:t xml:space="preserve"> | </w:t>
      </w:r>
      <w:proofErr w:type="spellStart"/>
      <w:r w:rsidRPr="00F915EF">
        <w:t>DeX</w:t>
      </w:r>
      <w:proofErr w:type="spellEnd"/>
      <w:r w:rsidRPr="00F915EF">
        <w:t xml:space="preserve"> for PC</w:t>
      </w:r>
    </w:p>
    <w:p w14:paraId="53AE24B4" w14:textId="77777777" w:rsidR="000164ED" w:rsidRPr="002C0953" w:rsidRDefault="000164ED" w:rsidP="00EE1630">
      <w:pPr>
        <w:pStyle w:val="Space"/>
        <w:rPr>
          <w:sz w:val="10"/>
          <w:szCs w:val="10"/>
        </w:rPr>
      </w:pPr>
    </w:p>
    <w:p w14:paraId="5AC2F371" w14:textId="17E7E14B" w:rsidR="000164ED" w:rsidRPr="000164ED" w:rsidRDefault="000D6C96" w:rsidP="000164ED">
      <w:pPr>
        <w:pStyle w:val="List"/>
      </w:pPr>
      <w:r>
        <w:rPr>
          <w:rStyle w:val="Emphasis"/>
        </w:rPr>
        <w:t>Samsung R&amp;D Institute Bangladesh Ltd.</w:t>
      </w:r>
      <w:r w:rsidRPr="00EA2625">
        <w:rPr>
          <w:rStyle w:val="Emphasis"/>
        </w:rPr>
        <w:t xml:space="preserve"> </w:t>
      </w:r>
      <w:r w:rsidRPr="000164ED">
        <w:t xml:space="preserve">| </w:t>
      </w:r>
      <w:r>
        <w:t>Engineer-I</w:t>
      </w:r>
      <w:r>
        <w:t>II</w:t>
      </w:r>
      <w:r w:rsidR="000164ED" w:rsidRPr="000164ED">
        <w:tab/>
      </w:r>
      <w:r>
        <w:t>Mar 2019 –</w:t>
      </w:r>
      <w:r w:rsidR="000164ED" w:rsidRPr="000164ED">
        <w:t xml:space="preserve"> </w:t>
      </w:r>
      <w:r>
        <w:t xml:space="preserve">Feb </w:t>
      </w:r>
      <w:r w:rsidR="000164ED" w:rsidRPr="000164ED">
        <w:t>20</w:t>
      </w:r>
      <w:r>
        <w:t>21</w:t>
      </w:r>
    </w:p>
    <w:p w14:paraId="7ECE3929" w14:textId="78318495" w:rsidR="00F915EF" w:rsidRPr="00F915EF" w:rsidRDefault="00F915EF" w:rsidP="00F915EF">
      <w:pPr>
        <w:pStyle w:val="ListBullet"/>
      </w:pPr>
      <w:r w:rsidRPr="00F915EF">
        <w:rPr>
          <w:b/>
          <w:bCs/>
        </w:rPr>
        <w:t>Lead Developer &amp; Release Maintainer</w:t>
      </w:r>
      <w:r w:rsidRPr="00F915EF">
        <w:t xml:space="preserve"> | </w:t>
      </w:r>
      <w:proofErr w:type="spellStart"/>
      <w:r w:rsidRPr="00F915EF">
        <w:rPr>
          <w:b/>
          <w:bCs/>
        </w:rPr>
        <w:t>DeX</w:t>
      </w:r>
      <w:proofErr w:type="spellEnd"/>
      <w:r w:rsidRPr="00F915EF">
        <w:rPr>
          <w:b/>
          <w:bCs/>
        </w:rPr>
        <w:t xml:space="preserve"> for PC (macOS)</w:t>
      </w:r>
      <w:r w:rsidRPr="00F915EF">
        <w:t xml:space="preserve"> | </w:t>
      </w:r>
      <w:r w:rsidRPr="00F915EF">
        <w:rPr>
          <w:i/>
          <w:iCs/>
        </w:rPr>
        <w:t>7M+ downloads, 757K+ monthly users</w:t>
      </w:r>
    </w:p>
    <w:p w14:paraId="4873CEB5" w14:textId="47F242FB" w:rsidR="00F915EF" w:rsidRPr="00F915EF" w:rsidRDefault="00F915EF" w:rsidP="00F915EF">
      <w:pPr>
        <w:pStyle w:val="ListBullet"/>
      </w:pPr>
      <w:r w:rsidRPr="00F915EF">
        <w:rPr>
          <w:b/>
          <w:bCs/>
        </w:rPr>
        <w:t>Awards &amp; Recognition:</w:t>
      </w:r>
    </w:p>
    <w:p w14:paraId="22496F9F" w14:textId="77777777" w:rsidR="00F915EF" w:rsidRDefault="00F915EF" w:rsidP="00F915EF">
      <w:pPr>
        <w:pStyle w:val="ListBullet"/>
        <w:tabs>
          <w:tab w:val="clear" w:pos="360"/>
          <w:tab w:val="num" w:pos="720"/>
        </w:tabs>
        <w:ind w:left="1440"/>
      </w:pPr>
      <w:r w:rsidRPr="00F915EF">
        <w:rPr>
          <w:b/>
          <w:bCs/>
        </w:rPr>
        <w:t>Samsung Mobile R&amp;D CTO Award, 2019</w:t>
      </w:r>
      <w:r w:rsidRPr="00F915EF">
        <w:t xml:space="preserve"> – For significant business impact</w:t>
      </w:r>
    </w:p>
    <w:p w14:paraId="7CAA3FFD" w14:textId="55FB3C69" w:rsidR="00F915EF" w:rsidRPr="00F915EF" w:rsidRDefault="00F915EF" w:rsidP="00F915EF">
      <w:pPr>
        <w:pStyle w:val="ListBullet"/>
        <w:tabs>
          <w:tab w:val="clear" w:pos="360"/>
          <w:tab w:val="num" w:pos="720"/>
        </w:tabs>
        <w:ind w:left="1440"/>
      </w:pPr>
      <w:r w:rsidRPr="00F915EF">
        <w:rPr>
          <w:b/>
          <w:bCs/>
        </w:rPr>
        <w:t>SRBD Best Team Award, 2019</w:t>
      </w:r>
    </w:p>
    <w:p w14:paraId="2A65D129" w14:textId="411E0A80" w:rsidR="00F915EF" w:rsidRPr="00F915EF" w:rsidRDefault="00F915EF" w:rsidP="00F915EF">
      <w:pPr>
        <w:pStyle w:val="ListBullet"/>
      </w:pPr>
      <w:r w:rsidRPr="00F915EF">
        <w:rPr>
          <w:b/>
          <w:bCs/>
        </w:rPr>
        <w:t xml:space="preserve">Major Contributions to </w:t>
      </w:r>
      <w:proofErr w:type="spellStart"/>
      <w:r w:rsidRPr="00F915EF">
        <w:rPr>
          <w:b/>
          <w:bCs/>
        </w:rPr>
        <w:t>DeX</w:t>
      </w:r>
      <w:proofErr w:type="spellEnd"/>
      <w:r w:rsidRPr="00F915EF">
        <w:rPr>
          <w:b/>
          <w:bCs/>
        </w:rPr>
        <w:t xml:space="preserve"> for PC (macOS):</w:t>
      </w:r>
    </w:p>
    <w:p w14:paraId="1F15DC4D" w14:textId="77777777" w:rsidR="00F915EF" w:rsidRPr="00F915EF" w:rsidRDefault="00F915EF" w:rsidP="00F915EF">
      <w:pPr>
        <w:pStyle w:val="ListBullet"/>
        <w:tabs>
          <w:tab w:val="clear" w:pos="360"/>
          <w:tab w:val="num" w:pos="720"/>
        </w:tabs>
        <w:ind w:left="1440"/>
      </w:pPr>
      <w:r w:rsidRPr="00F915EF">
        <w:rPr>
          <w:b/>
          <w:bCs/>
        </w:rPr>
        <w:t>Universal app release</w:t>
      </w:r>
      <w:r w:rsidRPr="00F915EF">
        <w:t xml:space="preserve"> for </w:t>
      </w:r>
      <w:r w:rsidRPr="00F915EF">
        <w:rPr>
          <w:b/>
          <w:bCs/>
        </w:rPr>
        <w:t>Apple M1 Macs</w:t>
      </w:r>
    </w:p>
    <w:p w14:paraId="24B1379D" w14:textId="77777777" w:rsidR="00F915EF" w:rsidRPr="00F915EF" w:rsidRDefault="00F915EF" w:rsidP="00F915EF">
      <w:pPr>
        <w:pStyle w:val="ListBullet"/>
        <w:tabs>
          <w:tab w:val="clear" w:pos="360"/>
          <w:tab w:val="num" w:pos="720"/>
        </w:tabs>
        <w:ind w:left="1440"/>
      </w:pPr>
      <w:r w:rsidRPr="00F915EF">
        <w:rPr>
          <w:b/>
          <w:bCs/>
        </w:rPr>
        <w:t>USB &amp; Wireless connectivity</w:t>
      </w:r>
      <w:r w:rsidRPr="00F915EF">
        <w:t xml:space="preserve"> between Mac &amp; Android</w:t>
      </w:r>
    </w:p>
    <w:p w14:paraId="3DAF3A02" w14:textId="77777777" w:rsidR="00F915EF" w:rsidRPr="00F915EF" w:rsidRDefault="00F915EF" w:rsidP="00F915EF">
      <w:pPr>
        <w:pStyle w:val="ListBullet"/>
        <w:tabs>
          <w:tab w:val="clear" w:pos="360"/>
          <w:tab w:val="num" w:pos="720"/>
        </w:tabs>
        <w:ind w:left="1440"/>
      </w:pPr>
      <w:r w:rsidRPr="00F915EF">
        <w:rPr>
          <w:b/>
          <w:bCs/>
        </w:rPr>
        <w:t>File Transfer:</w:t>
      </w:r>
      <w:r w:rsidRPr="00F915EF">
        <w:t xml:space="preserve"> </w:t>
      </w:r>
      <w:r w:rsidRPr="00F915EF">
        <w:rPr>
          <w:i/>
          <w:iCs/>
        </w:rPr>
        <w:t>Drag &amp; Drop, Copy-Paste</w:t>
      </w:r>
      <w:r w:rsidRPr="00F915EF">
        <w:t xml:space="preserve"> between Mac and Android</w:t>
      </w:r>
    </w:p>
    <w:p w14:paraId="06512C82" w14:textId="77777777" w:rsidR="00F915EF" w:rsidRPr="00F915EF" w:rsidRDefault="00F915EF" w:rsidP="00F915EF">
      <w:pPr>
        <w:pStyle w:val="ListBullet"/>
        <w:tabs>
          <w:tab w:val="clear" w:pos="360"/>
          <w:tab w:val="num" w:pos="720"/>
        </w:tabs>
        <w:ind w:left="1440"/>
      </w:pPr>
      <w:r w:rsidRPr="00F915EF">
        <w:rPr>
          <w:b/>
          <w:bCs/>
        </w:rPr>
        <w:t>Android Screen Rendering</w:t>
      </w:r>
      <w:r w:rsidRPr="00F915EF">
        <w:t xml:space="preserve"> on macOS via </w:t>
      </w:r>
      <w:r w:rsidRPr="00F915EF">
        <w:rPr>
          <w:b/>
          <w:bCs/>
        </w:rPr>
        <w:t>RTSP protocol</w:t>
      </w:r>
    </w:p>
    <w:p w14:paraId="4BF1D84B" w14:textId="7756264F" w:rsidR="00EF6481" w:rsidRPr="00EE1630" w:rsidRDefault="00F915EF" w:rsidP="00F915EF">
      <w:pPr>
        <w:pStyle w:val="ListBullet"/>
        <w:tabs>
          <w:tab w:val="clear" w:pos="360"/>
          <w:tab w:val="num" w:pos="720"/>
        </w:tabs>
        <w:ind w:left="1440"/>
      </w:pPr>
      <w:r w:rsidRPr="00F915EF">
        <w:rPr>
          <w:b/>
          <w:bCs/>
        </w:rPr>
        <w:t>Mac Keyboard, Mouse, and Clipboard Sharing</w:t>
      </w:r>
      <w:r w:rsidRPr="00F915EF">
        <w:t xml:space="preserve"> with Android</w:t>
      </w:r>
    </w:p>
    <w:p w14:paraId="69C4F403" w14:textId="77777777" w:rsidR="000164ED" w:rsidRPr="002C0953" w:rsidRDefault="000164ED" w:rsidP="00EE1630">
      <w:pPr>
        <w:pStyle w:val="Space"/>
        <w:rPr>
          <w:sz w:val="10"/>
          <w:szCs w:val="10"/>
        </w:rPr>
      </w:pPr>
    </w:p>
    <w:p w14:paraId="43D1F460" w14:textId="3B533D81" w:rsidR="000164ED" w:rsidRPr="00EE1630" w:rsidRDefault="000D6C96" w:rsidP="00EE1630">
      <w:pPr>
        <w:pStyle w:val="List"/>
      </w:pPr>
      <w:r>
        <w:rPr>
          <w:rStyle w:val="Emphasis"/>
        </w:rPr>
        <w:t>Samsung R&amp;D Institute Bangladesh Ltd.</w:t>
      </w:r>
      <w:r w:rsidRPr="00EA2625">
        <w:rPr>
          <w:rStyle w:val="Emphasis"/>
        </w:rPr>
        <w:t xml:space="preserve"> </w:t>
      </w:r>
      <w:r w:rsidRPr="000164ED">
        <w:t xml:space="preserve">| </w:t>
      </w:r>
      <w:r>
        <w:t>Engineer-II</w:t>
      </w:r>
      <w:r w:rsidR="000164ED" w:rsidRPr="00EE1630">
        <w:tab/>
      </w:r>
      <w:r>
        <w:t xml:space="preserve">Mar </w:t>
      </w:r>
      <w:r w:rsidR="000164ED" w:rsidRPr="00EE1630">
        <w:t>20</w:t>
      </w:r>
      <w:r>
        <w:t>17 –</w:t>
      </w:r>
      <w:r w:rsidR="000164ED" w:rsidRPr="00EE1630">
        <w:t xml:space="preserve"> </w:t>
      </w:r>
      <w:r>
        <w:t xml:space="preserve">Feb </w:t>
      </w:r>
      <w:r w:rsidR="000164ED" w:rsidRPr="00EE1630">
        <w:t>20</w:t>
      </w:r>
      <w:r>
        <w:t>19</w:t>
      </w:r>
    </w:p>
    <w:p w14:paraId="48B7AE3A" w14:textId="45CA24E0" w:rsidR="00F915EF" w:rsidRPr="00F915EF" w:rsidRDefault="00F915EF" w:rsidP="00F915EF">
      <w:pPr>
        <w:pStyle w:val="ListBullet"/>
      </w:pPr>
      <w:r w:rsidRPr="00F915EF">
        <w:rPr>
          <w:b/>
          <w:bCs/>
        </w:rPr>
        <w:t>UI Automator</w:t>
      </w:r>
      <w:r>
        <w:rPr>
          <w:b/>
          <w:bCs/>
        </w:rPr>
        <w:t xml:space="preserve"> (Android, Tizen)</w:t>
      </w:r>
      <w:r w:rsidRPr="00F915EF">
        <w:rPr>
          <w:b/>
          <w:bCs/>
        </w:rPr>
        <w:t>:</w:t>
      </w:r>
      <w:r w:rsidRPr="00F915EF">
        <w:t xml:space="preserve"> Released </w:t>
      </w:r>
      <w:r w:rsidRPr="00F915EF">
        <w:rPr>
          <w:b/>
          <w:bCs/>
        </w:rPr>
        <w:t>B2B testing solution</w:t>
      </w:r>
      <w:r w:rsidRPr="00F915EF">
        <w:t>, now used internally by Samsung</w:t>
      </w:r>
    </w:p>
    <w:p w14:paraId="49A3D31E" w14:textId="13E53199" w:rsidR="00F915EF" w:rsidRPr="00F915EF" w:rsidRDefault="00F915EF" w:rsidP="00F915EF">
      <w:pPr>
        <w:pStyle w:val="ListBullet"/>
      </w:pPr>
      <w:r w:rsidRPr="00F915EF">
        <w:t xml:space="preserve">Developed an </w:t>
      </w:r>
      <w:r w:rsidRPr="00F915EF">
        <w:rPr>
          <w:b/>
          <w:bCs/>
        </w:rPr>
        <w:t>Appium-like framework</w:t>
      </w:r>
      <w:r w:rsidRPr="00F915EF">
        <w:t xml:space="preserve"> for testing iOS applications</w:t>
      </w:r>
    </w:p>
    <w:p w14:paraId="2CE6FCE4" w14:textId="73FAEA41" w:rsidR="00F915EF" w:rsidRPr="00F915EF" w:rsidRDefault="00F915EF" w:rsidP="00F915EF">
      <w:pPr>
        <w:pStyle w:val="ListBullet"/>
      </w:pPr>
      <w:r w:rsidRPr="00F915EF">
        <w:t xml:space="preserve">Created an </w:t>
      </w:r>
      <w:r w:rsidRPr="00F915EF">
        <w:rPr>
          <w:b/>
          <w:bCs/>
        </w:rPr>
        <w:t>Eclipse plugin tool</w:t>
      </w:r>
      <w:r w:rsidRPr="00F915EF">
        <w:t xml:space="preserve"> for generating automated test cases</w:t>
      </w:r>
    </w:p>
    <w:p w14:paraId="448078D6" w14:textId="34CA8C0C" w:rsidR="00EF6481" w:rsidRDefault="00F915EF" w:rsidP="00F915EF">
      <w:pPr>
        <w:pStyle w:val="ListBullet"/>
      </w:pPr>
      <w:r w:rsidRPr="00F915EF">
        <w:lastRenderedPageBreak/>
        <w:t xml:space="preserve">Integrated </w:t>
      </w:r>
      <w:r w:rsidRPr="00F915EF">
        <w:rPr>
          <w:b/>
          <w:bCs/>
        </w:rPr>
        <w:t>Tizen UI Automator</w:t>
      </w:r>
      <w:r w:rsidRPr="00F915EF">
        <w:t xml:space="preserve"> and </w:t>
      </w:r>
      <w:r w:rsidRPr="00F915EF">
        <w:rPr>
          <w:b/>
          <w:bCs/>
        </w:rPr>
        <w:t>VNC Viewer</w:t>
      </w:r>
      <w:r w:rsidRPr="00F915EF">
        <w:t xml:space="preserve"> into the Eclipse plugin</w:t>
      </w:r>
    </w:p>
    <w:p w14:paraId="0B915A29" w14:textId="02D07E3E" w:rsidR="00F915EF" w:rsidRPr="004459A5" w:rsidRDefault="00F915EF" w:rsidP="004459A5">
      <w:pPr>
        <w:jc w:val="left"/>
        <w:rPr>
          <w:rStyle w:val="Emphasis"/>
          <w:sz w:val="14"/>
          <w:szCs w:val="14"/>
        </w:rPr>
      </w:pPr>
    </w:p>
    <w:p w14:paraId="3622388C" w14:textId="596B7C6D" w:rsidR="000D6C96" w:rsidRPr="00EE1630" w:rsidRDefault="000D6C96" w:rsidP="000D6C96">
      <w:pPr>
        <w:pStyle w:val="List"/>
      </w:pPr>
      <w:r>
        <w:rPr>
          <w:rStyle w:val="Emphasis"/>
        </w:rPr>
        <w:t>Samsung R&amp;D Institute Bangladesh Ltd.</w:t>
      </w:r>
      <w:r w:rsidRPr="00EA2625">
        <w:rPr>
          <w:rStyle w:val="Emphasis"/>
        </w:rPr>
        <w:t xml:space="preserve"> </w:t>
      </w:r>
      <w:r w:rsidRPr="000164ED">
        <w:t xml:space="preserve">| </w:t>
      </w:r>
      <w:r>
        <w:t>Engineer-I</w:t>
      </w:r>
      <w:r w:rsidRPr="00EE1630">
        <w:tab/>
      </w:r>
      <w:r>
        <w:t xml:space="preserve">Jun </w:t>
      </w:r>
      <w:r w:rsidRPr="00EE1630">
        <w:t>20</w:t>
      </w:r>
      <w:r>
        <w:t>13 –</w:t>
      </w:r>
      <w:r w:rsidRPr="00EE1630">
        <w:t xml:space="preserve"> </w:t>
      </w:r>
      <w:r>
        <w:t xml:space="preserve">Feb </w:t>
      </w:r>
      <w:r w:rsidRPr="00EE1630">
        <w:t>20</w:t>
      </w:r>
      <w:r>
        <w:t>17</w:t>
      </w:r>
    </w:p>
    <w:p w14:paraId="195F683E" w14:textId="1F733EF2" w:rsidR="00F915EF" w:rsidRPr="00F915EF" w:rsidRDefault="00F915EF" w:rsidP="00F915EF">
      <w:pPr>
        <w:pStyle w:val="ListBullet"/>
      </w:pPr>
      <w:proofErr w:type="spellStart"/>
      <w:r w:rsidRPr="00F915EF">
        <w:t>IoTivity</w:t>
      </w:r>
      <w:proofErr w:type="spellEnd"/>
      <w:r w:rsidRPr="00F915EF">
        <w:t xml:space="preserve"> Framework SDK: Released and adopted by Samsung, LG, Microsoft IoT products</w:t>
      </w:r>
    </w:p>
    <w:p w14:paraId="7C2EC060" w14:textId="759988B8" w:rsidR="00F915EF" w:rsidRPr="00F915EF" w:rsidRDefault="00F915EF" w:rsidP="00F915EF">
      <w:pPr>
        <w:pStyle w:val="ListBullet"/>
      </w:pPr>
      <w:r w:rsidRPr="00F915EF">
        <w:t xml:space="preserve">OCF-compliant API development for </w:t>
      </w:r>
      <w:proofErr w:type="spellStart"/>
      <w:r w:rsidRPr="00F915EF">
        <w:t>IoTivity</w:t>
      </w:r>
      <w:proofErr w:type="spellEnd"/>
      <w:r w:rsidRPr="00F915EF">
        <w:t xml:space="preserve"> Open Source</w:t>
      </w:r>
    </w:p>
    <w:p w14:paraId="2897295F" w14:textId="4DE905C2" w:rsidR="00F915EF" w:rsidRPr="00F915EF" w:rsidRDefault="00F915EF" w:rsidP="00F915EF">
      <w:pPr>
        <w:pStyle w:val="ListBullet"/>
      </w:pPr>
      <w:r w:rsidRPr="00F915EF">
        <w:t>Developed a C# .NET desktop app to control Android/Tizen devices remotely</w:t>
      </w:r>
    </w:p>
    <w:p w14:paraId="6DDE7DA3" w14:textId="5B02AE8E" w:rsidR="00EF6481" w:rsidRDefault="00F915EF" w:rsidP="00F915EF">
      <w:pPr>
        <w:pStyle w:val="ListBullet"/>
      </w:pPr>
      <w:r w:rsidRPr="00F915EF">
        <w:rPr>
          <w:b/>
          <w:bCs/>
        </w:rPr>
        <w:t>Achieved Advanced Level (Top 50%)</w:t>
      </w:r>
      <w:r w:rsidRPr="00F915EF">
        <w:t xml:space="preserve"> in Samsung’s SW Certificate Test</w:t>
      </w:r>
    </w:p>
    <w:p w14:paraId="30656ACF" w14:textId="77777777" w:rsidR="00EF6481" w:rsidRPr="00EF6481" w:rsidRDefault="00EF6481" w:rsidP="00EF6481">
      <w:pPr>
        <w:pStyle w:val="ListBullet"/>
        <w:numPr>
          <w:ilvl w:val="0"/>
          <w:numId w:val="0"/>
        </w:numPr>
        <w:rPr>
          <w:sz w:val="14"/>
          <w:szCs w:val="14"/>
        </w:rPr>
      </w:pPr>
    </w:p>
    <w:p w14:paraId="53249E90" w14:textId="66F5D2B8" w:rsidR="000D6C96" w:rsidRPr="00EE1630" w:rsidRDefault="000D6C96" w:rsidP="000D6C96">
      <w:pPr>
        <w:pStyle w:val="List"/>
      </w:pPr>
      <w:r>
        <w:rPr>
          <w:rStyle w:val="Emphasis"/>
        </w:rPr>
        <w:t>RTC Hubs</w:t>
      </w:r>
      <w:r>
        <w:rPr>
          <w:rStyle w:val="Emphasis"/>
        </w:rPr>
        <w:t xml:space="preserve"> L</w:t>
      </w:r>
      <w:r>
        <w:rPr>
          <w:rStyle w:val="Emphasis"/>
        </w:rPr>
        <w:t>imi</w:t>
      </w:r>
      <w:r>
        <w:rPr>
          <w:rStyle w:val="Emphasis"/>
        </w:rPr>
        <w:t>t</w:t>
      </w:r>
      <w:r>
        <w:rPr>
          <w:rStyle w:val="Emphasis"/>
        </w:rPr>
        <w:t>e</w:t>
      </w:r>
      <w:r>
        <w:rPr>
          <w:rStyle w:val="Emphasis"/>
        </w:rPr>
        <w:t>d</w:t>
      </w:r>
      <w:r w:rsidRPr="00EA2625">
        <w:rPr>
          <w:rStyle w:val="Emphasis"/>
        </w:rPr>
        <w:t xml:space="preserve"> </w:t>
      </w:r>
      <w:r w:rsidRPr="000164ED">
        <w:t xml:space="preserve">| </w:t>
      </w:r>
      <w:r>
        <w:t>Junior Programmer</w:t>
      </w:r>
      <w:r w:rsidRPr="00EE1630">
        <w:tab/>
      </w:r>
      <w:r>
        <w:t>Sep</w:t>
      </w:r>
      <w:r>
        <w:t xml:space="preserve"> </w:t>
      </w:r>
      <w:r w:rsidRPr="00EE1630">
        <w:t>20</w:t>
      </w:r>
      <w:r>
        <w:t>1</w:t>
      </w:r>
      <w:r>
        <w:t>2</w:t>
      </w:r>
      <w:r>
        <w:t xml:space="preserve"> –</w:t>
      </w:r>
      <w:r w:rsidRPr="00EE1630">
        <w:t xml:space="preserve"> </w:t>
      </w:r>
      <w:r>
        <w:t>Jun</w:t>
      </w:r>
      <w:r>
        <w:t xml:space="preserve"> </w:t>
      </w:r>
      <w:r w:rsidRPr="00EE1630">
        <w:t>20</w:t>
      </w:r>
      <w:r>
        <w:t>1</w:t>
      </w:r>
      <w:r>
        <w:t>3</w:t>
      </w:r>
    </w:p>
    <w:p w14:paraId="0395ECB5" w14:textId="42CAADA4" w:rsidR="00F915EF" w:rsidRPr="00F915EF" w:rsidRDefault="00F915EF" w:rsidP="00F915EF">
      <w:pPr>
        <w:pStyle w:val="ListBullet"/>
      </w:pPr>
      <w:r w:rsidRPr="00F915EF">
        <w:t>Multi Shot Cam ranked top chart for 2 weeks, generating the highest revenue for RTC Hubs</w:t>
      </w:r>
    </w:p>
    <w:p w14:paraId="29A69454" w14:textId="1A21526C" w:rsidR="00F915EF" w:rsidRPr="00F915EF" w:rsidRDefault="00F915EF" w:rsidP="00F915EF">
      <w:pPr>
        <w:pStyle w:val="ListBullet"/>
      </w:pPr>
      <w:r w:rsidRPr="00F915EF">
        <w:t xml:space="preserve">Developed </w:t>
      </w:r>
      <w:r w:rsidRPr="00F915EF">
        <w:rPr>
          <w:b/>
          <w:bCs/>
        </w:rPr>
        <w:t>8+ iOS apps</w:t>
      </w:r>
      <w:r w:rsidRPr="00F915EF">
        <w:t xml:space="preserve">, including </w:t>
      </w:r>
      <w:r w:rsidRPr="00F915EF">
        <w:rPr>
          <w:b/>
          <w:bCs/>
        </w:rPr>
        <w:t>Camera &amp; Reminder apps</w:t>
      </w:r>
      <w:r w:rsidRPr="00F915EF">
        <w:t xml:space="preserve">, published on the </w:t>
      </w:r>
      <w:r w:rsidRPr="00F915EF">
        <w:rPr>
          <w:b/>
          <w:bCs/>
        </w:rPr>
        <w:t>App Store</w:t>
      </w:r>
    </w:p>
    <w:p w14:paraId="7B09BA6F" w14:textId="526F86D6" w:rsidR="000D6C96" w:rsidRPr="00EE1630" w:rsidRDefault="00F915EF" w:rsidP="00F915EF">
      <w:pPr>
        <w:pStyle w:val="ListBullet"/>
      </w:pPr>
      <w:r w:rsidRPr="00F915EF">
        <w:t xml:space="preserve">Integrated </w:t>
      </w:r>
      <w:r w:rsidRPr="00F915EF">
        <w:rPr>
          <w:b/>
          <w:bCs/>
        </w:rPr>
        <w:t>3rd-party open-source library (</w:t>
      </w:r>
      <w:proofErr w:type="spellStart"/>
      <w:r w:rsidRPr="00F915EF">
        <w:rPr>
          <w:b/>
          <w:bCs/>
        </w:rPr>
        <w:fldChar w:fldCharType="begin"/>
      </w:r>
      <w:r w:rsidRPr="00F915EF">
        <w:rPr>
          <w:b/>
          <w:bCs/>
        </w:rPr>
        <w:instrText>HYPERLINK "https://github.com/BradLarson/GPUImage"</w:instrText>
      </w:r>
      <w:r w:rsidRPr="00F915EF">
        <w:rPr>
          <w:b/>
          <w:bCs/>
        </w:rPr>
      </w:r>
      <w:r w:rsidRPr="00F915EF">
        <w:rPr>
          <w:b/>
          <w:bCs/>
        </w:rPr>
        <w:fldChar w:fldCharType="separate"/>
      </w:r>
      <w:r w:rsidRPr="00F915EF">
        <w:rPr>
          <w:rStyle w:val="Hyperlink"/>
          <w:b/>
          <w:bCs/>
        </w:rPr>
        <w:t>GPUImage</w:t>
      </w:r>
      <w:proofErr w:type="spellEnd"/>
      <w:r w:rsidRPr="00F915EF">
        <w:rPr>
          <w:b/>
          <w:bCs/>
        </w:rPr>
        <w:fldChar w:fldCharType="end"/>
      </w:r>
      <w:r w:rsidRPr="00F915EF">
        <w:rPr>
          <w:b/>
          <w:bCs/>
        </w:rPr>
        <w:t>)</w:t>
      </w:r>
      <w:r w:rsidRPr="00F915EF">
        <w:t xml:space="preserve"> for real-time camera effects</w:t>
      </w:r>
    </w:p>
    <w:p w14:paraId="0C5075FB" w14:textId="77777777" w:rsidR="000164ED" w:rsidRDefault="000164ED" w:rsidP="00EE1630">
      <w:pPr>
        <w:pStyle w:val="Space"/>
      </w:pPr>
    </w:p>
    <w:p w14:paraId="24AACF27" w14:textId="5FE6516E" w:rsidR="00531D5D" w:rsidRPr="000164ED" w:rsidRDefault="00531D5D" w:rsidP="00531D5D">
      <w:pPr>
        <w:pStyle w:val="Heading1"/>
      </w:pPr>
      <w:r>
        <w:t>Mentor</w:t>
      </w:r>
      <w:r w:rsidR="00FA2F1C">
        <w:t>ing</w:t>
      </w:r>
      <w:r>
        <w:t xml:space="preserve"> and Leadership</w:t>
      </w:r>
    </w:p>
    <w:p w14:paraId="2C603939" w14:textId="296B2AF2" w:rsidR="00531D5D" w:rsidRPr="000164ED" w:rsidRDefault="004459A5" w:rsidP="00531D5D">
      <w:pPr>
        <w:pStyle w:val="List"/>
      </w:pPr>
      <w:r w:rsidRPr="004459A5">
        <w:rPr>
          <w:b/>
          <w:iCs/>
        </w:rPr>
        <w:t>Leadership &amp; Key Contributions</w:t>
      </w:r>
      <w:r w:rsidR="00531D5D" w:rsidRPr="000164ED">
        <w:tab/>
      </w:r>
    </w:p>
    <w:p w14:paraId="7DBDDDC9" w14:textId="38EBE378" w:rsidR="004459A5" w:rsidRPr="004459A5" w:rsidRDefault="004459A5" w:rsidP="004459A5">
      <w:pPr>
        <w:pStyle w:val="ListBullet"/>
      </w:pPr>
      <w:r w:rsidRPr="004459A5">
        <w:rPr>
          <w:b/>
          <w:bCs/>
        </w:rPr>
        <w:t xml:space="preserve">SmartThings (iOS) | Settings &amp; </w:t>
      </w:r>
      <w:proofErr w:type="spellStart"/>
      <w:r w:rsidRPr="004459A5">
        <w:rPr>
          <w:b/>
          <w:bCs/>
        </w:rPr>
        <w:t>MapView</w:t>
      </w:r>
      <w:proofErr w:type="spellEnd"/>
      <w:r w:rsidRPr="004459A5">
        <w:t xml:space="preserve"> </w:t>
      </w:r>
      <w:r w:rsidRPr="004459A5">
        <w:rPr>
          <w:i/>
          <w:iCs/>
        </w:rPr>
        <w:t>(Jun 2024 – Present)</w:t>
      </w:r>
    </w:p>
    <w:p w14:paraId="77F269F1" w14:textId="77777777" w:rsidR="004459A5" w:rsidRPr="004459A5" w:rsidRDefault="004459A5" w:rsidP="004459A5">
      <w:pPr>
        <w:pStyle w:val="ListBullet"/>
        <w:tabs>
          <w:tab w:val="clear" w:pos="360"/>
          <w:tab w:val="num" w:pos="720"/>
        </w:tabs>
        <w:ind w:left="1440"/>
      </w:pPr>
      <w:r w:rsidRPr="004459A5">
        <w:t xml:space="preserve">Led </w:t>
      </w:r>
      <w:r w:rsidRPr="004459A5">
        <w:rPr>
          <w:b/>
          <w:bCs/>
        </w:rPr>
        <w:t xml:space="preserve">Settings &amp; </w:t>
      </w:r>
      <w:proofErr w:type="spellStart"/>
      <w:r w:rsidRPr="004459A5">
        <w:rPr>
          <w:b/>
          <w:bCs/>
        </w:rPr>
        <w:t>MapView</w:t>
      </w:r>
      <w:proofErr w:type="spellEnd"/>
      <w:r w:rsidRPr="004459A5">
        <w:t xml:space="preserve"> feature enhancements</w:t>
      </w:r>
    </w:p>
    <w:p w14:paraId="29D7418E" w14:textId="77777777" w:rsidR="004459A5" w:rsidRPr="004459A5" w:rsidRDefault="004459A5" w:rsidP="004459A5">
      <w:pPr>
        <w:pStyle w:val="ListBullet"/>
        <w:tabs>
          <w:tab w:val="clear" w:pos="360"/>
          <w:tab w:val="num" w:pos="720"/>
        </w:tabs>
        <w:ind w:left="1440"/>
      </w:pPr>
      <w:r w:rsidRPr="004459A5">
        <w:t xml:space="preserve">Managed </w:t>
      </w:r>
      <w:r w:rsidRPr="004459A5">
        <w:rPr>
          <w:b/>
          <w:bCs/>
        </w:rPr>
        <w:t xml:space="preserve">Market </w:t>
      </w:r>
      <w:proofErr w:type="spellStart"/>
      <w:r w:rsidRPr="004459A5">
        <w:rPr>
          <w:b/>
          <w:bCs/>
        </w:rPr>
        <w:t>VoCs</w:t>
      </w:r>
      <w:proofErr w:type="spellEnd"/>
      <w:r w:rsidRPr="004459A5">
        <w:t xml:space="preserve">, addressed </w:t>
      </w:r>
      <w:r w:rsidRPr="004459A5">
        <w:rPr>
          <w:b/>
          <w:bCs/>
        </w:rPr>
        <w:t>QA issues</w:t>
      </w:r>
      <w:r w:rsidRPr="004459A5">
        <w:t xml:space="preserve">, and maintained </w:t>
      </w:r>
      <w:r w:rsidRPr="004459A5">
        <w:rPr>
          <w:b/>
          <w:bCs/>
        </w:rPr>
        <w:t>documentation</w:t>
      </w:r>
    </w:p>
    <w:p w14:paraId="41FAB9EE" w14:textId="77AE79B6" w:rsidR="004459A5" w:rsidRPr="004459A5" w:rsidRDefault="004459A5" w:rsidP="004459A5">
      <w:pPr>
        <w:pStyle w:val="ListBullet"/>
      </w:pPr>
      <w:r w:rsidRPr="004459A5">
        <w:rPr>
          <w:b/>
          <w:bCs/>
        </w:rPr>
        <w:t>5D Viewer (Windows PC App)</w:t>
      </w:r>
      <w:r w:rsidRPr="004459A5">
        <w:t xml:space="preserve"> </w:t>
      </w:r>
      <w:r w:rsidRPr="004459A5">
        <w:rPr>
          <w:i/>
          <w:iCs/>
        </w:rPr>
        <w:t>(Feb 2023 – Jan 2024)</w:t>
      </w:r>
    </w:p>
    <w:p w14:paraId="4ABBB507" w14:textId="77777777" w:rsidR="004459A5" w:rsidRPr="004459A5" w:rsidRDefault="004459A5" w:rsidP="004459A5">
      <w:pPr>
        <w:pStyle w:val="ListBullet"/>
        <w:tabs>
          <w:tab w:val="clear" w:pos="360"/>
          <w:tab w:val="num" w:pos="720"/>
        </w:tabs>
        <w:ind w:left="1440"/>
      </w:pPr>
      <w:r w:rsidRPr="004459A5">
        <w:t xml:space="preserve">Facilitated communication with </w:t>
      </w:r>
      <w:r w:rsidRPr="004459A5">
        <w:rPr>
          <w:b/>
          <w:bCs/>
        </w:rPr>
        <w:t>HQ counterparts</w:t>
      </w:r>
    </w:p>
    <w:p w14:paraId="1E1CB805" w14:textId="77777777" w:rsidR="004459A5" w:rsidRPr="004459A5" w:rsidRDefault="004459A5" w:rsidP="004459A5">
      <w:pPr>
        <w:pStyle w:val="ListBullet"/>
        <w:tabs>
          <w:tab w:val="clear" w:pos="360"/>
          <w:tab w:val="num" w:pos="720"/>
        </w:tabs>
        <w:ind w:left="1440"/>
      </w:pPr>
      <w:r w:rsidRPr="004459A5">
        <w:t xml:space="preserve">Led </w:t>
      </w:r>
      <w:r w:rsidRPr="004459A5">
        <w:rPr>
          <w:b/>
          <w:bCs/>
        </w:rPr>
        <w:t>project documentation</w:t>
      </w:r>
      <w:r w:rsidRPr="004459A5">
        <w:t xml:space="preserve"> and knowledge transfer</w:t>
      </w:r>
    </w:p>
    <w:p w14:paraId="4ECC4F90" w14:textId="695B5EB7" w:rsidR="004459A5" w:rsidRPr="004459A5" w:rsidRDefault="004459A5" w:rsidP="004459A5">
      <w:pPr>
        <w:pStyle w:val="ListBullet"/>
      </w:pPr>
      <w:proofErr w:type="spellStart"/>
      <w:r w:rsidRPr="004459A5">
        <w:rPr>
          <w:b/>
          <w:bCs/>
        </w:rPr>
        <w:t>DeX</w:t>
      </w:r>
      <w:proofErr w:type="spellEnd"/>
      <w:r w:rsidRPr="004459A5">
        <w:rPr>
          <w:b/>
          <w:bCs/>
        </w:rPr>
        <w:t xml:space="preserve"> for PC (macOS)</w:t>
      </w:r>
      <w:r w:rsidRPr="004459A5">
        <w:t xml:space="preserve"> </w:t>
      </w:r>
      <w:r w:rsidRPr="004459A5">
        <w:rPr>
          <w:i/>
          <w:iCs/>
        </w:rPr>
        <w:t>(May 2019 – Sep 2023)</w:t>
      </w:r>
    </w:p>
    <w:p w14:paraId="62E4F56F" w14:textId="549A15A6" w:rsidR="00FA2F1C" w:rsidRDefault="004459A5" w:rsidP="004459A5">
      <w:pPr>
        <w:pStyle w:val="ListBullet"/>
        <w:tabs>
          <w:tab w:val="clear" w:pos="360"/>
          <w:tab w:val="num" w:pos="720"/>
        </w:tabs>
        <w:ind w:left="1440"/>
      </w:pPr>
      <w:r w:rsidRPr="004459A5">
        <w:t xml:space="preserve">Collaborated closely with </w:t>
      </w:r>
      <w:r w:rsidRPr="004459A5">
        <w:rPr>
          <w:b/>
          <w:bCs/>
        </w:rPr>
        <w:t>Product Managers &amp; VPs</w:t>
      </w:r>
      <w:r w:rsidRPr="004459A5">
        <w:t xml:space="preserve"> to define </w:t>
      </w:r>
      <w:r w:rsidRPr="004459A5">
        <w:rPr>
          <w:b/>
          <w:bCs/>
        </w:rPr>
        <w:t>functional &amp; non-functional requirements</w:t>
      </w:r>
    </w:p>
    <w:p w14:paraId="17CB7957" w14:textId="77777777" w:rsidR="00FA2F1C" w:rsidRPr="00FA2F1C" w:rsidRDefault="00FA2F1C" w:rsidP="00FA2F1C">
      <w:pPr>
        <w:pStyle w:val="ListBullet"/>
        <w:numPr>
          <w:ilvl w:val="0"/>
          <w:numId w:val="0"/>
        </w:numPr>
        <w:rPr>
          <w:sz w:val="14"/>
          <w:szCs w:val="14"/>
        </w:rPr>
      </w:pPr>
    </w:p>
    <w:p w14:paraId="733F5AB2" w14:textId="6685FE37" w:rsidR="00FA2F1C" w:rsidRPr="000164ED" w:rsidRDefault="00FA2F1C" w:rsidP="00FA2F1C">
      <w:pPr>
        <w:pStyle w:val="List"/>
      </w:pPr>
      <w:r>
        <w:rPr>
          <w:rStyle w:val="Emphasis"/>
        </w:rPr>
        <w:t>Mentorship</w:t>
      </w:r>
      <w:r w:rsidRPr="000164ED">
        <w:tab/>
      </w:r>
    </w:p>
    <w:p w14:paraId="6A3D04D2" w14:textId="4786C4CD" w:rsidR="004459A5" w:rsidRPr="004459A5" w:rsidRDefault="004459A5" w:rsidP="004459A5">
      <w:pPr>
        <w:pStyle w:val="ListBullet"/>
      </w:pPr>
      <w:r w:rsidRPr="004459A5">
        <w:rPr>
          <w:b/>
          <w:bCs/>
        </w:rPr>
        <w:t>Ongoing mentorship of 3 team members</w:t>
      </w:r>
      <w:r w:rsidRPr="004459A5">
        <w:t xml:space="preserve"> in the </w:t>
      </w:r>
      <w:r w:rsidRPr="004459A5">
        <w:rPr>
          <w:b/>
          <w:bCs/>
        </w:rPr>
        <w:t xml:space="preserve">Settings &amp; </w:t>
      </w:r>
      <w:proofErr w:type="spellStart"/>
      <w:r w:rsidRPr="004459A5">
        <w:rPr>
          <w:b/>
          <w:bCs/>
        </w:rPr>
        <w:t>MapView</w:t>
      </w:r>
      <w:proofErr w:type="spellEnd"/>
      <w:r w:rsidRPr="004459A5">
        <w:rPr>
          <w:b/>
          <w:bCs/>
        </w:rPr>
        <w:t xml:space="preserve"> module</w:t>
      </w:r>
      <w:r w:rsidRPr="004459A5">
        <w:t xml:space="preserve"> to maximize efficiency and quality</w:t>
      </w:r>
    </w:p>
    <w:p w14:paraId="41EECC1F" w14:textId="489A6D9F" w:rsidR="004459A5" w:rsidRPr="004459A5" w:rsidRDefault="004459A5" w:rsidP="004459A5">
      <w:pPr>
        <w:pStyle w:val="ListBullet"/>
      </w:pPr>
      <w:r w:rsidRPr="004459A5">
        <w:rPr>
          <w:b/>
          <w:bCs/>
        </w:rPr>
        <w:t>Interviewed candidates</w:t>
      </w:r>
      <w:r w:rsidRPr="004459A5">
        <w:t xml:space="preserve"> for fresher roles and mentored </w:t>
      </w:r>
      <w:r w:rsidRPr="004459A5">
        <w:rPr>
          <w:b/>
          <w:bCs/>
        </w:rPr>
        <w:t>5 new recruits</w:t>
      </w:r>
      <w:r w:rsidRPr="004459A5">
        <w:t xml:space="preserve"> post-hiring</w:t>
      </w:r>
    </w:p>
    <w:p w14:paraId="0119A751" w14:textId="678CE46F" w:rsidR="004459A5" w:rsidRPr="004459A5" w:rsidRDefault="004459A5" w:rsidP="004459A5">
      <w:pPr>
        <w:pStyle w:val="ListBullet"/>
      </w:pPr>
      <w:r w:rsidRPr="004459A5">
        <w:rPr>
          <w:b/>
          <w:bCs/>
        </w:rPr>
        <w:t xml:space="preserve">Guided 12+ team members as Tech Lead for </w:t>
      </w:r>
      <w:proofErr w:type="spellStart"/>
      <w:r w:rsidRPr="004459A5">
        <w:rPr>
          <w:b/>
          <w:bCs/>
        </w:rPr>
        <w:t>DeX</w:t>
      </w:r>
      <w:proofErr w:type="spellEnd"/>
      <w:r w:rsidRPr="004459A5">
        <w:rPr>
          <w:b/>
          <w:bCs/>
        </w:rPr>
        <w:t xml:space="preserve"> for PC</w:t>
      </w:r>
      <w:r w:rsidRPr="004459A5">
        <w:t>, ensuring high-quality deliverables</w:t>
      </w:r>
    </w:p>
    <w:p w14:paraId="62DCD1FE" w14:textId="77777777" w:rsidR="00531D5D" w:rsidRPr="00EE1630" w:rsidRDefault="00531D5D" w:rsidP="00EE1630">
      <w:pPr>
        <w:pStyle w:val="Space"/>
      </w:pPr>
    </w:p>
    <w:p w14:paraId="024D280A" w14:textId="77777777" w:rsidR="003C597D" w:rsidRPr="000164ED" w:rsidRDefault="003C597D" w:rsidP="003C597D">
      <w:pPr>
        <w:pStyle w:val="Heading1"/>
      </w:pPr>
      <w:r w:rsidRPr="000164ED">
        <w:t xml:space="preserve">Education </w:t>
      </w:r>
      <w:r>
        <w:t>a</w:t>
      </w:r>
      <w:r w:rsidRPr="000164ED">
        <w:t>nd Certification</w:t>
      </w:r>
    </w:p>
    <w:p w14:paraId="6505AF1E" w14:textId="1EEAC9B0" w:rsidR="003C597D" w:rsidRPr="000164ED" w:rsidRDefault="003C597D" w:rsidP="003C597D">
      <w:pPr>
        <w:pStyle w:val="List"/>
      </w:pPr>
      <w:r w:rsidRPr="004459A5">
        <w:rPr>
          <w:b/>
          <w:bCs/>
        </w:rPr>
        <w:t>Bachelor</w:t>
      </w:r>
      <w:r w:rsidR="007711F2" w:rsidRPr="004459A5">
        <w:rPr>
          <w:b/>
          <w:bCs/>
        </w:rPr>
        <w:t xml:space="preserve"> of Science</w:t>
      </w:r>
      <w:r w:rsidR="007711F2">
        <w:t xml:space="preserve"> in Computer Science and Engineering</w:t>
      </w:r>
      <w:r w:rsidRPr="000164ED">
        <w:tab/>
      </w:r>
    </w:p>
    <w:p w14:paraId="470CB18A" w14:textId="2C4D3D40" w:rsidR="000164ED" w:rsidRPr="000164ED" w:rsidRDefault="007711F2" w:rsidP="003C597D">
      <w:pPr>
        <w:pStyle w:val="List"/>
      </w:pPr>
      <w:proofErr w:type="spellStart"/>
      <w:r>
        <w:t>Rajshahi</w:t>
      </w:r>
      <w:proofErr w:type="spellEnd"/>
      <w:r>
        <w:t xml:space="preserve"> University of Engineering &amp; Technology</w:t>
      </w:r>
      <w:r w:rsidR="003C597D" w:rsidRPr="000164ED">
        <w:tab/>
      </w:r>
      <w:r>
        <w:t>Feb 2008 – Sep 2012</w:t>
      </w:r>
    </w:p>
    <w:sectPr w:rsidR="000164ED" w:rsidRPr="000164ED" w:rsidSect="00E5133F">
      <w:pgSz w:w="12240" w:h="15840" w:code="1"/>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5B6DCD" w14:textId="77777777" w:rsidR="008E00E8" w:rsidRDefault="008E00E8" w:rsidP="00EF270B">
      <w:pPr>
        <w:spacing w:line="240" w:lineRule="auto"/>
      </w:pPr>
      <w:r>
        <w:separator/>
      </w:r>
    </w:p>
  </w:endnote>
  <w:endnote w:type="continuationSeparator" w:id="0">
    <w:p w14:paraId="38626135" w14:textId="77777777" w:rsidR="008E00E8" w:rsidRDefault="008E00E8" w:rsidP="00EF27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B0EA58" w14:textId="77777777" w:rsidR="008E00E8" w:rsidRDefault="008E00E8" w:rsidP="00EF270B">
      <w:pPr>
        <w:spacing w:line="240" w:lineRule="auto"/>
      </w:pPr>
      <w:r>
        <w:separator/>
      </w:r>
    </w:p>
  </w:footnote>
  <w:footnote w:type="continuationSeparator" w:id="0">
    <w:p w14:paraId="2649F754" w14:textId="77777777" w:rsidR="008E00E8" w:rsidRDefault="008E00E8" w:rsidP="00EF27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438C4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80752C"/>
    <w:multiLevelType w:val="hybridMultilevel"/>
    <w:tmpl w:val="F2ECE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B27A8C"/>
    <w:multiLevelType w:val="multilevel"/>
    <w:tmpl w:val="39F4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629D6"/>
    <w:multiLevelType w:val="hybridMultilevel"/>
    <w:tmpl w:val="469AE446"/>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4" w15:restartNumberingAfterBreak="0">
    <w:nsid w:val="21061276"/>
    <w:multiLevelType w:val="multilevel"/>
    <w:tmpl w:val="340E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37308"/>
    <w:multiLevelType w:val="multilevel"/>
    <w:tmpl w:val="9084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0C0100"/>
    <w:multiLevelType w:val="multilevel"/>
    <w:tmpl w:val="3536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9211DF"/>
    <w:multiLevelType w:val="multilevel"/>
    <w:tmpl w:val="9D3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D07473"/>
    <w:multiLevelType w:val="hybridMultilevel"/>
    <w:tmpl w:val="5CCC9640"/>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9" w15:restartNumberingAfterBreak="0">
    <w:nsid w:val="672A0C07"/>
    <w:multiLevelType w:val="multilevel"/>
    <w:tmpl w:val="340E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397629"/>
    <w:multiLevelType w:val="hybridMultilevel"/>
    <w:tmpl w:val="AEA6A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932FA1"/>
    <w:multiLevelType w:val="multilevel"/>
    <w:tmpl w:val="F9E2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A87D3E"/>
    <w:multiLevelType w:val="multilevel"/>
    <w:tmpl w:val="ED82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009549">
    <w:abstractNumId w:val="1"/>
  </w:num>
  <w:num w:numId="2" w16cid:durableId="873925989">
    <w:abstractNumId w:val="8"/>
  </w:num>
  <w:num w:numId="3" w16cid:durableId="1145048583">
    <w:abstractNumId w:val="3"/>
  </w:num>
  <w:num w:numId="4" w16cid:durableId="428891247">
    <w:abstractNumId w:val="6"/>
  </w:num>
  <w:num w:numId="5" w16cid:durableId="1991596441">
    <w:abstractNumId w:val="0"/>
  </w:num>
  <w:num w:numId="6" w16cid:durableId="1573856020">
    <w:abstractNumId w:val="10"/>
  </w:num>
  <w:num w:numId="7" w16cid:durableId="418140883">
    <w:abstractNumId w:val="9"/>
  </w:num>
  <w:num w:numId="8" w16cid:durableId="649212635">
    <w:abstractNumId w:val="11"/>
  </w:num>
  <w:num w:numId="9" w16cid:durableId="1047559592">
    <w:abstractNumId w:val="7"/>
  </w:num>
  <w:num w:numId="10" w16cid:durableId="1490829932">
    <w:abstractNumId w:val="2"/>
  </w:num>
  <w:num w:numId="11" w16cid:durableId="1654528569">
    <w:abstractNumId w:val="12"/>
  </w:num>
  <w:num w:numId="12" w16cid:durableId="1438134191">
    <w:abstractNumId w:val="5"/>
  </w:num>
  <w:num w:numId="13" w16cid:durableId="8793671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97D"/>
    <w:rsid w:val="000164ED"/>
    <w:rsid w:val="00036F36"/>
    <w:rsid w:val="000429E8"/>
    <w:rsid w:val="000D0161"/>
    <w:rsid w:val="000D6C96"/>
    <w:rsid w:val="000E4322"/>
    <w:rsid w:val="00224CF9"/>
    <w:rsid w:val="00257458"/>
    <w:rsid w:val="00257731"/>
    <w:rsid w:val="002C0953"/>
    <w:rsid w:val="00311408"/>
    <w:rsid w:val="00336B0F"/>
    <w:rsid w:val="00353109"/>
    <w:rsid w:val="003B7AE8"/>
    <w:rsid w:val="003C597D"/>
    <w:rsid w:val="003D26C7"/>
    <w:rsid w:val="004306FB"/>
    <w:rsid w:val="004459A5"/>
    <w:rsid w:val="00463114"/>
    <w:rsid w:val="00475B42"/>
    <w:rsid w:val="0048632A"/>
    <w:rsid w:val="00491853"/>
    <w:rsid w:val="004F5FAC"/>
    <w:rsid w:val="005111D0"/>
    <w:rsid w:val="00531D5D"/>
    <w:rsid w:val="005718FB"/>
    <w:rsid w:val="005933EA"/>
    <w:rsid w:val="005F2437"/>
    <w:rsid w:val="00657E77"/>
    <w:rsid w:val="00663949"/>
    <w:rsid w:val="006B04B2"/>
    <w:rsid w:val="006C0F34"/>
    <w:rsid w:val="006E7E6D"/>
    <w:rsid w:val="007156D1"/>
    <w:rsid w:val="007206DE"/>
    <w:rsid w:val="00730B78"/>
    <w:rsid w:val="007711F2"/>
    <w:rsid w:val="007B4308"/>
    <w:rsid w:val="007D6B67"/>
    <w:rsid w:val="007F4E96"/>
    <w:rsid w:val="008C57C3"/>
    <w:rsid w:val="008E00E8"/>
    <w:rsid w:val="00933D7A"/>
    <w:rsid w:val="009B28A1"/>
    <w:rsid w:val="00A03370"/>
    <w:rsid w:val="00A065D0"/>
    <w:rsid w:val="00AF2A9F"/>
    <w:rsid w:val="00B0165F"/>
    <w:rsid w:val="00B80FFE"/>
    <w:rsid w:val="00B8250D"/>
    <w:rsid w:val="00B84486"/>
    <w:rsid w:val="00BE1752"/>
    <w:rsid w:val="00C4642B"/>
    <w:rsid w:val="00D30150"/>
    <w:rsid w:val="00D31730"/>
    <w:rsid w:val="00D920AB"/>
    <w:rsid w:val="00DD53B4"/>
    <w:rsid w:val="00E17A6C"/>
    <w:rsid w:val="00E3298B"/>
    <w:rsid w:val="00E5133F"/>
    <w:rsid w:val="00E724A0"/>
    <w:rsid w:val="00E95B46"/>
    <w:rsid w:val="00EA2625"/>
    <w:rsid w:val="00EB3F0C"/>
    <w:rsid w:val="00ED3713"/>
    <w:rsid w:val="00EE1630"/>
    <w:rsid w:val="00EE1DD7"/>
    <w:rsid w:val="00EF270B"/>
    <w:rsid w:val="00EF6481"/>
    <w:rsid w:val="00F247DE"/>
    <w:rsid w:val="00F57BDD"/>
    <w:rsid w:val="00F915EF"/>
    <w:rsid w:val="00FA2F1C"/>
    <w:rsid w:val="00FB0E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719C0"/>
  <w15:chartTrackingRefBased/>
  <w15:docId w15:val="{384EFF03-1627-44F7-8FE3-A2DCBB5E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630"/>
    <w:pPr>
      <w:spacing w:after="0"/>
      <w:jc w:val="both"/>
    </w:pPr>
    <w:rPr>
      <w:color w:val="747474" w:themeColor="background2" w:themeShade="80"/>
      <w:position w:val="8"/>
      <w:lang w:val="en-US"/>
    </w:rPr>
  </w:style>
  <w:style w:type="paragraph" w:styleId="Heading1">
    <w:name w:val="heading 1"/>
    <w:basedOn w:val="Normal"/>
    <w:next w:val="Normal"/>
    <w:link w:val="Heading1Char"/>
    <w:uiPriority w:val="9"/>
    <w:qFormat/>
    <w:rsid w:val="00EA2625"/>
    <w:pPr>
      <w:spacing w:after="80"/>
      <w:outlineLvl w:val="0"/>
    </w:pPr>
    <w:rPr>
      <w:rFonts w:cs="Open Sans"/>
      <w:b/>
      <w:caps/>
      <w:color w:val="262626" w:themeColor="text1" w:themeTint="D9"/>
      <w:sz w:val="26"/>
      <w:szCs w:val="24"/>
    </w:rPr>
  </w:style>
  <w:style w:type="paragraph" w:styleId="Heading4">
    <w:name w:val="heading 4"/>
    <w:basedOn w:val="Normal"/>
    <w:next w:val="Normal"/>
    <w:link w:val="Heading4Char"/>
    <w:uiPriority w:val="9"/>
    <w:semiHidden/>
    <w:unhideWhenUsed/>
    <w:qFormat/>
    <w:rsid w:val="004459A5"/>
    <w:pPr>
      <w:keepNext/>
      <w:keepLines/>
      <w:spacing w:before="40"/>
      <w:outlineLvl w:val="3"/>
    </w:pPr>
    <w:rPr>
      <w:rFonts w:asciiTheme="majorHAnsi" w:eastAsiaTheme="majorEastAsia" w:hAnsiTheme="majorHAnsi" w:cstheme="majorBidi"/>
      <w:i/>
      <w:iCs/>
      <w:color w:val="002040"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EF270B"/>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E5133F"/>
    <w:rPr>
      <w:color w:val="747474" w:themeColor="background2" w:themeShade="80"/>
      <w:position w:val="8"/>
      <w:sz w:val="24"/>
    </w:rPr>
  </w:style>
  <w:style w:type="paragraph" w:styleId="Footer">
    <w:name w:val="footer"/>
    <w:basedOn w:val="Normal"/>
    <w:link w:val="FooterChar"/>
    <w:uiPriority w:val="99"/>
    <w:semiHidden/>
    <w:rsid w:val="00EF270B"/>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E5133F"/>
    <w:rPr>
      <w:color w:val="747474" w:themeColor="background2" w:themeShade="80"/>
      <w:position w:val="8"/>
      <w:sz w:val="24"/>
    </w:rPr>
  </w:style>
  <w:style w:type="character" w:styleId="Hyperlink">
    <w:name w:val="Hyperlink"/>
    <w:basedOn w:val="DefaultParagraphFont"/>
    <w:uiPriority w:val="99"/>
    <w:unhideWhenUsed/>
    <w:rsid w:val="00EF270B"/>
    <w:rPr>
      <w:color w:val="467886" w:themeColor="hyperlink"/>
      <w:u w:val="single"/>
    </w:rPr>
  </w:style>
  <w:style w:type="character" w:styleId="UnresolvedMention">
    <w:name w:val="Unresolved Mention"/>
    <w:basedOn w:val="DefaultParagraphFont"/>
    <w:uiPriority w:val="99"/>
    <w:semiHidden/>
    <w:unhideWhenUsed/>
    <w:rsid w:val="00EF270B"/>
    <w:rPr>
      <w:color w:val="605E5C"/>
      <w:shd w:val="clear" w:color="auto" w:fill="E1DFDD"/>
    </w:rPr>
  </w:style>
  <w:style w:type="paragraph" w:styleId="ListParagraph">
    <w:name w:val="List Paragraph"/>
    <w:basedOn w:val="Normal"/>
    <w:uiPriority w:val="34"/>
    <w:semiHidden/>
    <w:qFormat/>
    <w:rsid w:val="00224CF9"/>
    <w:pPr>
      <w:spacing w:line="240" w:lineRule="auto"/>
      <w:ind w:left="720"/>
      <w:contextualSpacing/>
      <w:jc w:val="center"/>
    </w:pPr>
  </w:style>
  <w:style w:type="paragraph" w:customStyle="1" w:styleId="rich-text-component">
    <w:name w:val="rich-text-component"/>
    <w:basedOn w:val="Normal"/>
    <w:semiHidden/>
    <w:rsid w:val="00224CF9"/>
    <w:pPr>
      <w:spacing w:before="100" w:beforeAutospacing="1" w:after="100" w:afterAutospacing="1" w:line="240" w:lineRule="auto"/>
    </w:pPr>
    <w:rPr>
      <w:rFonts w:ascii="Times New Roman" w:eastAsia="Times New Roman" w:hAnsi="Times New Roman" w:cs="Times New Roman"/>
      <w:szCs w:val="24"/>
      <w:lang w:eastAsia="en-IN"/>
    </w:rPr>
  </w:style>
  <w:style w:type="paragraph" w:styleId="Title">
    <w:name w:val="Title"/>
    <w:basedOn w:val="Normal"/>
    <w:next w:val="Normal"/>
    <w:link w:val="TitleChar"/>
    <w:uiPriority w:val="10"/>
    <w:qFormat/>
    <w:rsid w:val="000164ED"/>
    <w:pPr>
      <w:spacing w:after="60" w:line="240" w:lineRule="auto"/>
      <w:contextualSpacing/>
    </w:pPr>
    <w:rPr>
      <w:rFonts w:asciiTheme="majorHAnsi" w:eastAsiaTheme="majorEastAsia" w:hAnsiTheme="majorHAnsi" w:cstheme="majorBidi"/>
      <w:b/>
      <w:caps/>
      <w:color w:val="3A3A3A" w:themeColor="background2" w:themeShade="40"/>
      <w:spacing w:val="20"/>
      <w:sz w:val="44"/>
      <w:szCs w:val="56"/>
    </w:rPr>
  </w:style>
  <w:style w:type="character" w:customStyle="1" w:styleId="TitleChar">
    <w:name w:val="Title Char"/>
    <w:basedOn w:val="DefaultParagraphFont"/>
    <w:link w:val="Title"/>
    <w:uiPriority w:val="10"/>
    <w:rsid w:val="000164ED"/>
    <w:rPr>
      <w:rFonts w:asciiTheme="majorHAnsi" w:eastAsiaTheme="majorEastAsia" w:hAnsiTheme="majorHAnsi" w:cstheme="majorBidi"/>
      <w:b/>
      <w:caps/>
      <w:color w:val="3A3A3A" w:themeColor="background2" w:themeShade="40"/>
      <w:spacing w:val="20"/>
      <w:position w:val="8"/>
      <w:sz w:val="44"/>
      <w:szCs w:val="56"/>
      <w:lang w:val="en-US"/>
    </w:rPr>
  </w:style>
  <w:style w:type="paragraph" w:styleId="Subtitle">
    <w:name w:val="Subtitle"/>
    <w:basedOn w:val="Normal"/>
    <w:next w:val="Normal"/>
    <w:link w:val="SubtitleChar"/>
    <w:uiPriority w:val="11"/>
    <w:qFormat/>
    <w:rsid w:val="00E5133F"/>
    <w:pPr>
      <w:spacing w:after="60" w:line="240" w:lineRule="auto"/>
    </w:pPr>
    <w:rPr>
      <w:rFonts w:cs="Open Sans"/>
      <w:caps/>
      <w:color w:val="3A3A3A" w:themeColor="background2" w:themeShade="40"/>
      <w:spacing w:val="20"/>
      <w:szCs w:val="28"/>
    </w:rPr>
  </w:style>
  <w:style w:type="character" w:customStyle="1" w:styleId="SubtitleChar">
    <w:name w:val="Subtitle Char"/>
    <w:basedOn w:val="DefaultParagraphFont"/>
    <w:link w:val="Subtitle"/>
    <w:uiPriority w:val="11"/>
    <w:rsid w:val="00E5133F"/>
    <w:rPr>
      <w:rFonts w:cs="Open Sans"/>
      <w:caps/>
      <w:color w:val="3A3A3A" w:themeColor="background2" w:themeShade="40"/>
      <w:spacing w:val="20"/>
      <w:position w:val="8"/>
      <w:sz w:val="24"/>
      <w:szCs w:val="28"/>
    </w:rPr>
  </w:style>
  <w:style w:type="paragraph" w:styleId="Date">
    <w:name w:val="Date"/>
    <w:basedOn w:val="Normal"/>
    <w:next w:val="Normal"/>
    <w:link w:val="DateChar"/>
    <w:uiPriority w:val="99"/>
    <w:semiHidden/>
    <w:rsid w:val="00E5133F"/>
    <w:rPr>
      <w:rFonts w:ascii="Open Sans" w:hAnsi="Open Sans" w:cs="Open Sans"/>
      <w:szCs w:val="24"/>
    </w:rPr>
  </w:style>
  <w:style w:type="character" w:customStyle="1" w:styleId="DateChar">
    <w:name w:val="Date Char"/>
    <w:basedOn w:val="DefaultParagraphFont"/>
    <w:link w:val="Date"/>
    <w:uiPriority w:val="99"/>
    <w:semiHidden/>
    <w:rsid w:val="006B04B2"/>
    <w:rPr>
      <w:rFonts w:ascii="Open Sans" w:hAnsi="Open Sans" w:cs="Open Sans"/>
      <w:color w:val="747474" w:themeColor="background2" w:themeShade="80"/>
      <w:position w:val="8"/>
      <w:sz w:val="24"/>
      <w:szCs w:val="24"/>
      <w:lang w:val="en-US"/>
    </w:rPr>
  </w:style>
  <w:style w:type="character" w:customStyle="1" w:styleId="Heading1Char">
    <w:name w:val="Heading 1 Char"/>
    <w:basedOn w:val="DefaultParagraphFont"/>
    <w:link w:val="Heading1"/>
    <w:uiPriority w:val="9"/>
    <w:rsid w:val="00EA2625"/>
    <w:rPr>
      <w:rFonts w:cs="Open Sans"/>
      <w:b/>
      <w:caps/>
      <w:color w:val="262626" w:themeColor="text1" w:themeTint="D9"/>
      <w:position w:val="8"/>
      <w:sz w:val="26"/>
      <w:szCs w:val="24"/>
      <w:lang w:val="en-US"/>
    </w:rPr>
  </w:style>
  <w:style w:type="paragraph" w:styleId="Closing">
    <w:name w:val="Closing"/>
    <w:basedOn w:val="Normal"/>
    <w:link w:val="ClosingChar"/>
    <w:uiPriority w:val="99"/>
    <w:semiHidden/>
    <w:rsid w:val="00E5133F"/>
    <w:rPr>
      <w:rFonts w:ascii="Open Sans" w:hAnsi="Open Sans" w:cs="Open Sans"/>
      <w:szCs w:val="24"/>
    </w:rPr>
  </w:style>
  <w:style w:type="character" w:customStyle="1" w:styleId="ClosingChar">
    <w:name w:val="Closing Char"/>
    <w:basedOn w:val="DefaultParagraphFont"/>
    <w:link w:val="Closing"/>
    <w:uiPriority w:val="99"/>
    <w:semiHidden/>
    <w:rsid w:val="006B04B2"/>
    <w:rPr>
      <w:rFonts w:ascii="Open Sans" w:hAnsi="Open Sans" w:cs="Open Sans"/>
      <w:color w:val="747474" w:themeColor="background2" w:themeShade="80"/>
      <w:position w:val="8"/>
      <w:sz w:val="24"/>
      <w:szCs w:val="24"/>
      <w:lang w:val="en-US"/>
    </w:rPr>
  </w:style>
  <w:style w:type="paragraph" w:styleId="Signature">
    <w:name w:val="Signature"/>
    <w:basedOn w:val="Normal"/>
    <w:link w:val="SignatureChar"/>
    <w:uiPriority w:val="99"/>
    <w:semiHidden/>
    <w:rsid w:val="00E5133F"/>
    <w:rPr>
      <w:rFonts w:ascii="Open Sans" w:hAnsi="Open Sans" w:cs="Open Sans"/>
      <w:szCs w:val="24"/>
    </w:rPr>
  </w:style>
  <w:style w:type="character" w:customStyle="1" w:styleId="SignatureChar">
    <w:name w:val="Signature Char"/>
    <w:basedOn w:val="DefaultParagraphFont"/>
    <w:link w:val="Signature"/>
    <w:uiPriority w:val="99"/>
    <w:semiHidden/>
    <w:rsid w:val="006B04B2"/>
    <w:rPr>
      <w:rFonts w:ascii="Open Sans" w:hAnsi="Open Sans" w:cs="Open Sans"/>
      <w:color w:val="747474" w:themeColor="background2" w:themeShade="80"/>
      <w:position w:val="8"/>
      <w:sz w:val="24"/>
      <w:szCs w:val="24"/>
      <w:lang w:val="en-US"/>
    </w:rPr>
  </w:style>
  <w:style w:type="paragraph" w:styleId="List">
    <w:name w:val="List"/>
    <w:basedOn w:val="Normal"/>
    <w:uiPriority w:val="99"/>
    <w:rsid w:val="00EA2625"/>
    <w:pPr>
      <w:tabs>
        <w:tab w:val="right" w:pos="10800"/>
      </w:tabs>
    </w:pPr>
    <w:rPr>
      <w:sz w:val="24"/>
    </w:rPr>
  </w:style>
  <w:style w:type="paragraph" w:styleId="ListBullet">
    <w:name w:val="List Bullet"/>
    <w:basedOn w:val="Normal"/>
    <w:uiPriority w:val="99"/>
    <w:rsid w:val="00EE1630"/>
    <w:pPr>
      <w:numPr>
        <w:numId w:val="5"/>
      </w:numPr>
      <w:spacing w:line="240" w:lineRule="auto"/>
      <w:ind w:left="1080"/>
      <w:contextualSpacing/>
    </w:pPr>
  </w:style>
  <w:style w:type="character" w:styleId="Emphasis">
    <w:name w:val="Emphasis"/>
    <w:basedOn w:val="DefaultParagraphFont"/>
    <w:uiPriority w:val="20"/>
    <w:qFormat/>
    <w:rsid w:val="00EA2625"/>
    <w:rPr>
      <w:b/>
      <w:i w:val="0"/>
      <w:iCs/>
    </w:rPr>
  </w:style>
  <w:style w:type="paragraph" w:customStyle="1" w:styleId="Space">
    <w:name w:val="Space"/>
    <w:basedOn w:val="Normal"/>
    <w:qFormat/>
    <w:rsid w:val="00EA2625"/>
    <w:rPr>
      <w:sz w:val="14"/>
    </w:rPr>
  </w:style>
  <w:style w:type="character" w:styleId="Strong">
    <w:name w:val="Strong"/>
    <w:basedOn w:val="DefaultParagraphFont"/>
    <w:uiPriority w:val="22"/>
    <w:qFormat/>
    <w:rsid w:val="00F915EF"/>
    <w:rPr>
      <w:b/>
      <w:bCs/>
    </w:rPr>
  </w:style>
  <w:style w:type="character" w:customStyle="1" w:styleId="Heading4Char">
    <w:name w:val="Heading 4 Char"/>
    <w:basedOn w:val="DefaultParagraphFont"/>
    <w:link w:val="Heading4"/>
    <w:uiPriority w:val="9"/>
    <w:semiHidden/>
    <w:rsid w:val="004459A5"/>
    <w:rPr>
      <w:rFonts w:asciiTheme="majorHAnsi" w:eastAsiaTheme="majorEastAsia" w:hAnsiTheme="majorHAnsi" w:cstheme="majorBidi"/>
      <w:i/>
      <w:iCs/>
      <w:color w:val="002040" w:themeColor="accent1" w:themeShade="BF"/>
      <w:position w:val="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023169">
      <w:bodyDiv w:val="1"/>
      <w:marLeft w:val="0"/>
      <w:marRight w:val="0"/>
      <w:marTop w:val="0"/>
      <w:marBottom w:val="0"/>
      <w:divBdr>
        <w:top w:val="none" w:sz="0" w:space="0" w:color="auto"/>
        <w:left w:val="none" w:sz="0" w:space="0" w:color="auto"/>
        <w:bottom w:val="none" w:sz="0" w:space="0" w:color="auto"/>
        <w:right w:val="none" w:sz="0" w:space="0" w:color="auto"/>
      </w:divBdr>
    </w:div>
    <w:div w:id="201016425">
      <w:bodyDiv w:val="1"/>
      <w:marLeft w:val="0"/>
      <w:marRight w:val="0"/>
      <w:marTop w:val="0"/>
      <w:marBottom w:val="0"/>
      <w:divBdr>
        <w:top w:val="none" w:sz="0" w:space="0" w:color="auto"/>
        <w:left w:val="none" w:sz="0" w:space="0" w:color="auto"/>
        <w:bottom w:val="none" w:sz="0" w:space="0" w:color="auto"/>
        <w:right w:val="none" w:sz="0" w:space="0" w:color="auto"/>
      </w:divBdr>
    </w:div>
    <w:div w:id="315767005">
      <w:bodyDiv w:val="1"/>
      <w:marLeft w:val="0"/>
      <w:marRight w:val="0"/>
      <w:marTop w:val="0"/>
      <w:marBottom w:val="0"/>
      <w:divBdr>
        <w:top w:val="none" w:sz="0" w:space="0" w:color="auto"/>
        <w:left w:val="none" w:sz="0" w:space="0" w:color="auto"/>
        <w:bottom w:val="none" w:sz="0" w:space="0" w:color="auto"/>
        <w:right w:val="none" w:sz="0" w:space="0" w:color="auto"/>
      </w:divBdr>
    </w:div>
    <w:div w:id="318844523">
      <w:bodyDiv w:val="1"/>
      <w:marLeft w:val="0"/>
      <w:marRight w:val="0"/>
      <w:marTop w:val="0"/>
      <w:marBottom w:val="0"/>
      <w:divBdr>
        <w:top w:val="none" w:sz="0" w:space="0" w:color="auto"/>
        <w:left w:val="none" w:sz="0" w:space="0" w:color="auto"/>
        <w:bottom w:val="none" w:sz="0" w:space="0" w:color="auto"/>
        <w:right w:val="none" w:sz="0" w:space="0" w:color="auto"/>
      </w:divBdr>
    </w:div>
    <w:div w:id="412507345">
      <w:bodyDiv w:val="1"/>
      <w:marLeft w:val="0"/>
      <w:marRight w:val="0"/>
      <w:marTop w:val="0"/>
      <w:marBottom w:val="0"/>
      <w:divBdr>
        <w:top w:val="none" w:sz="0" w:space="0" w:color="auto"/>
        <w:left w:val="none" w:sz="0" w:space="0" w:color="auto"/>
        <w:bottom w:val="none" w:sz="0" w:space="0" w:color="auto"/>
        <w:right w:val="none" w:sz="0" w:space="0" w:color="auto"/>
      </w:divBdr>
    </w:div>
    <w:div w:id="486556114">
      <w:bodyDiv w:val="1"/>
      <w:marLeft w:val="0"/>
      <w:marRight w:val="0"/>
      <w:marTop w:val="0"/>
      <w:marBottom w:val="0"/>
      <w:divBdr>
        <w:top w:val="none" w:sz="0" w:space="0" w:color="auto"/>
        <w:left w:val="none" w:sz="0" w:space="0" w:color="auto"/>
        <w:bottom w:val="none" w:sz="0" w:space="0" w:color="auto"/>
        <w:right w:val="none" w:sz="0" w:space="0" w:color="auto"/>
      </w:divBdr>
    </w:div>
    <w:div w:id="519049466">
      <w:bodyDiv w:val="1"/>
      <w:marLeft w:val="0"/>
      <w:marRight w:val="0"/>
      <w:marTop w:val="0"/>
      <w:marBottom w:val="0"/>
      <w:divBdr>
        <w:top w:val="none" w:sz="0" w:space="0" w:color="auto"/>
        <w:left w:val="none" w:sz="0" w:space="0" w:color="auto"/>
        <w:bottom w:val="none" w:sz="0" w:space="0" w:color="auto"/>
        <w:right w:val="none" w:sz="0" w:space="0" w:color="auto"/>
      </w:divBdr>
    </w:div>
    <w:div w:id="581915416">
      <w:bodyDiv w:val="1"/>
      <w:marLeft w:val="0"/>
      <w:marRight w:val="0"/>
      <w:marTop w:val="0"/>
      <w:marBottom w:val="0"/>
      <w:divBdr>
        <w:top w:val="none" w:sz="0" w:space="0" w:color="auto"/>
        <w:left w:val="none" w:sz="0" w:space="0" w:color="auto"/>
        <w:bottom w:val="none" w:sz="0" w:space="0" w:color="auto"/>
        <w:right w:val="none" w:sz="0" w:space="0" w:color="auto"/>
      </w:divBdr>
    </w:div>
    <w:div w:id="676271058">
      <w:bodyDiv w:val="1"/>
      <w:marLeft w:val="0"/>
      <w:marRight w:val="0"/>
      <w:marTop w:val="0"/>
      <w:marBottom w:val="0"/>
      <w:divBdr>
        <w:top w:val="none" w:sz="0" w:space="0" w:color="auto"/>
        <w:left w:val="none" w:sz="0" w:space="0" w:color="auto"/>
        <w:bottom w:val="none" w:sz="0" w:space="0" w:color="auto"/>
        <w:right w:val="none" w:sz="0" w:space="0" w:color="auto"/>
      </w:divBdr>
    </w:div>
    <w:div w:id="752625265">
      <w:bodyDiv w:val="1"/>
      <w:marLeft w:val="0"/>
      <w:marRight w:val="0"/>
      <w:marTop w:val="0"/>
      <w:marBottom w:val="0"/>
      <w:divBdr>
        <w:top w:val="none" w:sz="0" w:space="0" w:color="auto"/>
        <w:left w:val="none" w:sz="0" w:space="0" w:color="auto"/>
        <w:bottom w:val="none" w:sz="0" w:space="0" w:color="auto"/>
        <w:right w:val="none" w:sz="0" w:space="0" w:color="auto"/>
      </w:divBdr>
    </w:div>
    <w:div w:id="940648450">
      <w:bodyDiv w:val="1"/>
      <w:marLeft w:val="0"/>
      <w:marRight w:val="0"/>
      <w:marTop w:val="0"/>
      <w:marBottom w:val="0"/>
      <w:divBdr>
        <w:top w:val="none" w:sz="0" w:space="0" w:color="auto"/>
        <w:left w:val="none" w:sz="0" w:space="0" w:color="auto"/>
        <w:bottom w:val="none" w:sz="0" w:space="0" w:color="auto"/>
        <w:right w:val="none" w:sz="0" w:space="0" w:color="auto"/>
      </w:divBdr>
    </w:div>
    <w:div w:id="1000081518">
      <w:bodyDiv w:val="1"/>
      <w:marLeft w:val="0"/>
      <w:marRight w:val="0"/>
      <w:marTop w:val="0"/>
      <w:marBottom w:val="0"/>
      <w:divBdr>
        <w:top w:val="none" w:sz="0" w:space="0" w:color="auto"/>
        <w:left w:val="none" w:sz="0" w:space="0" w:color="auto"/>
        <w:bottom w:val="none" w:sz="0" w:space="0" w:color="auto"/>
        <w:right w:val="none" w:sz="0" w:space="0" w:color="auto"/>
      </w:divBdr>
    </w:div>
    <w:div w:id="1203832459">
      <w:bodyDiv w:val="1"/>
      <w:marLeft w:val="0"/>
      <w:marRight w:val="0"/>
      <w:marTop w:val="0"/>
      <w:marBottom w:val="0"/>
      <w:divBdr>
        <w:top w:val="none" w:sz="0" w:space="0" w:color="auto"/>
        <w:left w:val="none" w:sz="0" w:space="0" w:color="auto"/>
        <w:bottom w:val="none" w:sz="0" w:space="0" w:color="auto"/>
        <w:right w:val="none" w:sz="0" w:space="0" w:color="auto"/>
      </w:divBdr>
    </w:div>
    <w:div w:id="1283077017">
      <w:bodyDiv w:val="1"/>
      <w:marLeft w:val="0"/>
      <w:marRight w:val="0"/>
      <w:marTop w:val="0"/>
      <w:marBottom w:val="0"/>
      <w:divBdr>
        <w:top w:val="none" w:sz="0" w:space="0" w:color="auto"/>
        <w:left w:val="none" w:sz="0" w:space="0" w:color="auto"/>
        <w:bottom w:val="none" w:sz="0" w:space="0" w:color="auto"/>
        <w:right w:val="none" w:sz="0" w:space="0" w:color="auto"/>
      </w:divBdr>
    </w:div>
    <w:div w:id="1550455384">
      <w:bodyDiv w:val="1"/>
      <w:marLeft w:val="0"/>
      <w:marRight w:val="0"/>
      <w:marTop w:val="0"/>
      <w:marBottom w:val="0"/>
      <w:divBdr>
        <w:top w:val="none" w:sz="0" w:space="0" w:color="auto"/>
        <w:left w:val="none" w:sz="0" w:space="0" w:color="auto"/>
        <w:bottom w:val="none" w:sz="0" w:space="0" w:color="auto"/>
        <w:right w:val="none" w:sz="0" w:space="0" w:color="auto"/>
      </w:divBdr>
    </w:div>
    <w:div w:id="1597594348">
      <w:bodyDiv w:val="1"/>
      <w:marLeft w:val="0"/>
      <w:marRight w:val="0"/>
      <w:marTop w:val="0"/>
      <w:marBottom w:val="0"/>
      <w:divBdr>
        <w:top w:val="none" w:sz="0" w:space="0" w:color="auto"/>
        <w:left w:val="none" w:sz="0" w:space="0" w:color="auto"/>
        <w:bottom w:val="none" w:sz="0" w:space="0" w:color="auto"/>
        <w:right w:val="none" w:sz="0" w:space="0" w:color="auto"/>
      </w:divBdr>
    </w:div>
    <w:div w:id="192938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linkedin.com/in/iarafathsn"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im\AppData\Roaming\Microsoft\Templates\Simple%20marketing%20director%20resume.dotx" TargetMode="External"/></Relationships>
</file>

<file path=word/theme/theme1.xml><?xml version="1.0" encoding="utf-8"?>
<a:theme xmlns:a="http://schemas.openxmlformats.org/drawingml/2006/main" name="Office Theme">
  <a:themeElements>
    <a:clrScheme name="Professional Blue">
      <a:dk1>
        <a:srgbClr val="000000"/>
      </a:dk1>
      <a:lt1>
        <a:srgbClr val="FFFFFF"/>
      </a:lt1>
      <a:dk2>
        <a:srgbClr val="0E2841"/>
      </a:dk2>
      <a:lt2>
        <a:srgbClr val="E8E8E8"/>
      </a:lt2>
      <a:accent1>
        <a:srgbClr val="002C56"/>
      </a:accent1>
      <a:accent2>
        <a:srgbClr val="7FA0F7"/>
      </a:accent2>
      <a:accent3>
        <a:srgbClr val="0043F1"/>
      </a:accent3>
      <a:accent4>
        <a:srgbClr val="EAEAEA"/>
      </a:accent4>
      <a:accent5>
        <a:srgbClr val="F2F3F3"/>
      </a:accent5>
      <a:accent6>
        <a:srgbClr val="D5DCE4"/>
      </a:accent6>
      <a:hlink>
        <a:srgbClr val="467886"/>
      </a:hlink>
      <a:folHlink>
        <a:srgbClr val="96607D"/>
      </a:folHlink>
    </a:clrScheme>
    <a:fontScheme name="Custom 13">
      <a:majorFont>
        <a:latin typeface="Baskerville Old Face"/>
        <a:ea typeface=""/>
        <a:cs typeface=""/>
      </a:majorFont>
      <a:minorFont>
        <a:latin typeface="Apto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ImageTagsTaxHTField xmlns="71af3243-3dd4-4a8d-8c0d-dd76da1f02a5">
      <Terms xmlns="http://schemas.microsoft.com/office/infopath/2007/PartnerControls"/>
    </ImageTagsTaxHTField>
    <Image xmlns="71af3243-3dd4-4a8d-8c0d-dd76da1f02a5">
      <Url xsi:nil="true"/>
      <Description xsi:nil="true"/>
    </Image>
    <Status xmlns="71af3243-3dd4-4a8d-8c0d-dd76da1f02a5">Not started</Status>
    <Background xmlns="71af3243-3dd4-4a8d-8c0d-dd76da1f02a5">false</Background>
    <MediaServiceKeyPoints xmlns="71af3243-3dd4-4a8d-8c0d-dd76da1f02a5" xsi:nil="true"/>
    <SharedWithUsers xmlns="16c05727-aa75-4e4a-9b5f-8a80a1165891">
      <UserInfo>
        <DisplayName/>
        <AccountId xsi:nil="true"/>
        <AccountType/>
      </UserInfo>
    </SharedWithUsers>
  </documentManagement>
</p:properties>
</file>

<file path=customXml/itemProps1.xml><?xml version="1.0" encoding="utf-8"?>
<ds:datastoreItem xmlns:ds="http://schemas.openxmlformats.org/officeDocument/2006/customXml" ds:itemID="{F8158BE5-FF4A-47EA-ABCC-F2FC8C69734F}">
  <ds:schemaRefs>
    <ds:schemaRef ds:uri="http://schemas.microsoft.com/sharepoint/v3/contenttype/forms"/>
  </ds:schemaRefs>
</ds:datastoreItem>
</file>

<file path=customXml/itemProps2.xml><?xml version="1.0" encoding="utf-8"?>
<ds:datastoreItem xmlns:ds="http://schemas.openxmlformats.org/officeDocument/2006/customXml" ds:itemID="{E334ADCA-0391-45BE-A0B8-AA9AA9016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A1C4FC-8415-4BF3-9F42-41DE68C426A1}">
  <ds:schemaRefs>
    <ds:schemaRef ds:uri="http://schemas.microsoft.com/office/2006/metadata/properties"/>
    <ds:schemaRef ds:uri="http://schemas.microsoft.com/office/infopath/2007/PartnerControls"/>
    <ds:schemaRef ds:uri="http://schemas.microsoft.com/sharepoint/v3"/>
    <ds:schemaRef ds:uri="230e9df3-be65-4c73-a93b-d1236ebd677e"/>
    <ds:schemaRef ds:uri="71af3243-3dd4-4a8d-8c0d-dd76da1f02a5"/>
    <ds:schemaRef ds:uri="16c05727-aa75-4e4a-9b5f-8a80a1165891"/>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Simple marketing director resume.dotx</Template>
  <TotalTime>135</TotalTime>
  <Pages>2</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Tonima Tasnim</dc:creator>
  <cp:keywords/>
  <dc:description/>
  <cp:lastModifiedBy>Tonima Tasnim</cp:lastModifiedBy>
  <cp:revision>1</cp:revision>
  <dcterms:created xsi:type="dcterms:W3CDTF">2025-03-23T05:43:00Z</dcterms:created>
  <dcterms:modified xsi:type="dcterms:W3CDTF">2025-03-23T08:00:00Z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y fmtid="{D5CDD505-2E9C-101B-9397-08002B2CF9AE}" pid="4" name="Order">
    <vt:r8>5356900</vt:r8>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