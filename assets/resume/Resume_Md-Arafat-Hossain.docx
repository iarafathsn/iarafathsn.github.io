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7253C" w14:textId="77777777" w:rsidR="00B84486" w:rsidRPr="00B84486" w:rsidRDefault="00B84486" w:rsidP="00EA2625">
      <w:pPr>
        <w:pStyle w:val="Space"/>
      </w:pPr>
    </w:p>
    <w:p w14:paraId="1F1C5407" w14:textId="218A8CEA" w:rsidR="00F247DE" w:rsidRPr="00B84486" w:rsidRDefault="003C597D" w:rsidP="006B04B2">
      <w:pPr>
        <w:pStyle w:val="Title"/>
      </w:pPr>
      <w:r>
        <w:t>Md Arafat Hossain</w:t>
      </w:r>
    </w:p>
    <w:p w14:paraId="1CD0533B" w14:textId="1C69CFED" w:rsidR="00B0165F" w:rsidRPr="00E5133F" w:rsidRDefault="003C597D" w:rsidP="003C597D">
      <w:r>
        <w:t>Staff Engineer | iOS, macOS</w:t>
      </w:r>
    </w:p>
    <w:p w14:paraId="7F15CB3B" w14:textId="45CFEB71" w:rsidR="00EF270B" w:rsidRDefault="00BC1561" w:rsidP="00E5133F">
      <w:r>
        <w:t xml:space="preserve">arafat07.ruet@gmail.com | </w:t>
      </w:r>
      <w:r w:rsidR="003C597D">
        <w:t>+8801717451117</w:t>
      </w:r>
      <w:r w:rsidR="000164ED" w:rsidRPr="000164ED">
        <w:t xml:space="preserve"> | </w:t>
      </w:r>
      <w:r w:rsidR="003C597D">
        <w:t>Dhaka, Bangladesh</w:t>
      </w:r>
      <w:r w:rsidR="000164ED" w:rsidRPr="000164ED">
        <w:t xml:space="preserve"> | </w:t>
      </w:r>
      <w:hyperlink r:id="rId11" w:history="1">
        <w:r w:rsidR="003C597D" w:rsidRPr="003C597D">
          <w:rPr>
            <w:rStyle w:val="Hyperlink"/>
          </w:rPr>
          <w:t>https://www.linkedin.com/in/iarafathsn</w:t>
        </w:r>
      </w:hyperlink>
    </w:p>
    <w:p w14:paraId="02229D9C" w14:textId="77777777" w:rsidR="00311408" w:rsidRPr="00311408" w:rsidRDefault="00311408" w:rsidP="00311408">
      <w:pPr>
        <w:pBdr>
          <w:bottom w:val="single" w:sz="8" w:space="1" w:color="auto"/>
        </w:pBdr>
        <w:spacing w:line="240" w:lineRule="auto"/>
        <w:rPr>
          <w:rFonts w:ascii="Open Sans" w:hAnsi="Open Sans" w:cs="Open Sans"/>
          <w:color w:val="3A3A3A" w:themeColor="background2" w:themeShade="40"/>
          <w:sz w:val="8"/>
          <w:szCs w:val="8"/>
        </w:rPr>
      </w:pPr>
    </w:p>
    <w:p w14:paraId="050510DD" w14:textId="77777777" w:rsidR="00311408" w:rsidRPr="00311408" w:rsidRDefault="00311408" w:rsidP="00EF270B">
      <w:pPr>
        <w:spacing w:line="240" w:lineRule="auto"/>
        <w:rPr>
          <w:rFonts w:ascii="Open Sans" w:hAnsi="Open Sans" w:cs="Open Sans"/>
          <w:color w:val="3A3A3A" w:themeColor="background2" w:themeShade="40"/>
          <w:sz w:val="14"/>
          <w:szCs w:val="14"/>
        </w:rPr>
      </w:pPr>
    </w:p>
    <w:p w14:paraId="2E64A1B1" w14:textId="77777777" w:rsidR="000164ED" w:rsidRPr="000164ED" w:rsidRDefault="000164ED" w:rsidP="000164ED">
      <w:pPr>
        <w:pStyle w:val="Heading1"/>
      </w:pPr>
      <w:r w:rsidRPr="000164ED">
        <w:t>Career Summary</w:t>
      </w:r>
    </w:p>
    <w:p w14:paraId="659BBEA2" w14:textId="1D680743" w:rsidR="000164ED" w:rsidRPr="00EE1630" w:rsidRDefault="00BC1561" w:rsidP="00EE1630">
      <w:r w:rsidRPr="00BC1561">
        <w:t>Experienced Software Engineer with over 12 years of expertise in building and optimizing applications across iOS, macOS, Windows, and cross-platform environments. Proven ability to lead cross-functional teams, deliver high-performance apps, and mentor engineers. Specialized in Swift, iOS frameworks, and scalable architecture patterns. Known for driving innovations with measurable business impact and aligning solutions with strategic goals.</w:t>
      </w:r>
    </w:p>
    <w:p w14:paraId="22ED386A" w14:textId="77777777" w:rsidR="000164ED" w:rsidRPr="002C0953" w:rsidRDefault="000164ED" w:rsidP="00EA2625">
      <w:pPr>
        <w:pStyle w:val="Space"/>
        <w:rPr>
          <w:sz w:val="10"/>
          <w:szCs w:val="10"/>
        </w:rPr>
      </w:pPr>
    </w:p>
    <w:p w14:paraId="1A1180D3" w14:textId="77777777" w:rsidR="000164ED" w:rsidRPr="00491853" w:rsidRDefault="000164ED" w:rsidP="00491853">
      <w:pPr>
        <w:pStyle w:val="Heading1"/>
      </w:pPr>
      <w:r w:rsidRPr="00491853">
        <w:t>Technical Skills</w:t>
      </w:r>
    </w:p>
    <w:p w14:paraId="6CA90FBD" w14:textId="71666A9F" w:rsidR="004459A5" w:rsidRPr="004459A5" w:rsidRDefault="004459A5" w:rsidP="004459A5">
      <w:pPr>
        <w:pStyle w:val="ListParagraph"/>
        <w:numPr>
          <w:ilvl w:val="0"/>
          <w:numId w:val="13"/>
        </w:numPr>
        <w:jc w:val="left"/>
      </w:pPr>
      <w:r w:rsidRPr="004459A5">
        <w:rPr>
          <w:b/>
          <w:bCs/>
        </w:rPr>
        <w:t>Languages &amp; Frameworks:</w:t>
      </w:r>
      <w:r w:rsidRPr="004459A5">
        <w:t xml:space="preserve"> </w:t>
      </w:r>
      <w:r w:rsidR="00BC1561" w:rsidRPr="00BC1561">
        <w:t>Swift, Objective-C, Java, C/C++, C#, WPF, MFC</w:t>
      </w:r>
    </w:p>
    <w:p w14:paraId="2CCDC7E3" w14:textId="72540304" w:rsidR="004459A5" w:rsidRPr="004459A5" w:rsidRDefault="00BC1561" w:rsidP="004459A5">
      <w:pPr>
        <w:pStyle w:val="ListParagraph"/>
        <w:numPr>
          <w:ilvl w:val="0"/>
          <w:numId w:val="13"/>
        </w:numPr>
        <w:jc w:val="left"/>
      </w:pPr>
      <w:r w:rsidRPr="00BC1561">
        <w:rPr>
          <w:b/>
          <w:bCs/>
        </w:rPr>
        <w:t>Mobile &amp; Desktop Development</w:t>
      </w:r>
      <w:r w:rsidRPr="00BC1561">
        <w:t xml:space="preserve">: </w:t>
      </w:r>
      <w:proofErr w:type="spellStart"/>
      <w:r w:rsidRPr="00BC1561">
        <w:t>UIKit</w:t>
      </w:r>
      <w:proofErr w:type="spellEnd"/>
      <w:r w:rsidRPr="00BC1561">
        <w:t xml:space="preserve">, </w:t>
      </w:r>
      <w:proofErr w:type="spellStart"/>
      <w:r w:rsidRPr="00BC1561">
        <w:t>SwiftUI</w:t>
      </w:r>
      <w:proofErr w:type="spellEnd"/>
      <w:r w:rsidRPr="00BC1561">
        <w:t xml:space="preserve">, Combine, </w:t>
      </w:r>
      <w:proofErr w:type="spellStart"/>
      <w:r w:rsidRPr="00BC1561">
        <w:t>ReactiveSwift</w:t>
      </w:r>
      <w:proofErr w:type="spellEnd"/>
      <w:r w:rsidRPr="00BC1561">
        <w:t>, WPF</w:t>
      </w:r>
    </w:p>
    <w:p w14:paraId="6D7A1D9D" w14:textId="3EBDB7D8" w:rsidR="004459A5" w:rsidRPr="004459A5" w:rsidRDefault="004459A5" w:rsidP="004459A5">
      <w:pPr>
        <w:pStyle w:val="ListParagraph"/>
        <w:numPr>
          <w:ilvl w:val="0"/>
          <w:numId w:val="13"/>
        </w:numPr>
        <w:jc w:val="left"/>
      </w:pPr>
      <w:r w:rsidRPr="004459A5">
        <w:rPr>
          <w:b/>
          <w:bCs/>
        </w:rPr>
        <w:t>Architecture</w:t>
      </w:r>
      <w:r w:rsidR="00BC1561">
        <w:rPr>
          <w:b/>
          <w:bCs/>
        </w:rPr>
        <w:t>s</w:t>
      </w:r>
      <w:r w:rsidRPr="004459A5">
        <w:rPr>
          <w:b/>
          <w:bCs/>
        </w:rPr>
        <w:t>:</w:t>
      </w:r>
      <w:r w:rsidRPr="004459A5">
        <w:t xml:space="preserve"> MVVM, MVVM-C, Redux</w:t>
      </w:r>
    </w:p>
    <w:p w14:paraId="00CEFB30" w14:textId="06925636" w:rsidR="004459A5" w:rsidRPr="004459A5" w:rsidRDefault="00BC1561" w:rsidP="004459A5">
      <w:pPr>
        <w:pStyle w:val="ListParagraph"/>
        <w:numPr>
          <w:ilvl w:val="0"/>
          <w:numId w:val="13"/>
        </w:numPr>
        <w:jc w:val="left"/>
      </w:pPr>
      <w:r w:rsidRPr="00BC1561">
        <w:rPr>
          <w:b/>
          <w:bCs/>
        </w:rPr>
        <w:t>Tools &amp; DevOps: Git</w:t>
      </w:r>
      <w:r w:rsidRPr="00BC1561">
        <w:t>, Perforce, REST API, Unit Testing (</w:t>
      </w:r>
      <w:proofErr w:type="spellStart"/>
      <w:r w:rsidRPr="00BC1561">
        <w:t>XCTest</w:t>
      </w:r>
      <w:proofErr w:type="spellEnd"/>
      <w:r w:rsidRPr="00BC1561">
        <w:t>, JUnit), CI/CD (GitHub Actions, Jenkins)</w:t>
      </w:r>
    </w:p>
    <w:p w14:paraId="2C87F067" w14:textId="7F76CC28" w:rsidR="000164ED" w:rsidRPr="00EE1630" w:rsidRDefault="004459A5" w:rsidP="004459A5">
      <w:pPr>
        <w:pStyle w:val="ListParagraph"/>
        <w:numPr>
          <w:ilvl w:val="0"/>
          <w:numId w:val="13"/>
        </w:numPr>
        <w:jc w:val="left"/>
      </w:pPr>
      <w:r w:rsidRPr="004459A5">
        <w:rPr>
          <w:b/>
          <w:bCs/>
        </w:rPr>
        <w:t>Methodologies:</w:t>
      </w:r>
      <w:r w:rsidRPr="004459A5">
        <w:t xml:space="preserve"> Agile, Scrum</w:t>
      </w:r>
    </w:p>
    <w:p w14:paraId="761E5969" w14:textId="77777777" w:rsidR="000164ED" w:rsidRPr="002C0953" w:rsidRDefault="000164ED" w:rsidP="00EA2625">
      <w:pPr>
        <w:pStyle w:val="Space"/>
        <w:rPr>
          <w:sz w:val="10"/>
          <w:szCs w:val="10"/>
        </w:rPr>
      </w:pPr>
    </w:p>
    <w:p w14:paraId="0559019E" w14:textId="77777777" w:rsidR="000164ED" w:rsidRPr="00EA2625" w:rsidRDefault="000164ED" w:rsidP="00EA2625">
      <w:pPr>
        <w:pStyle w:val="Heading1"/>
      </w:pPr>
      <w:r w:rsidRPr="00EA2625">
        <w:t>Work Experience</w:t>
      </w:r>
    </w:p>
    <w:p w14:paraId="429FB03D" w14:textId="27E76352" w:rsidR="000164ED" w:rsidRPr="000164ED" w:rsidRDefault="000D6C96" w:rsidP="000164ED">
      <w:pPr>
        <w:pStyle w:val="List"/>
      </w:pPr>
      <w:r>
        <w:rPr>
          <w:rStyle w:val="Emphasis"/>
        </w:rPr>
        <w:t>Samsung R&amp;D Institute Bangladesh Ltd.</w:t>
      </w:r>
      <w:r w:rsidR="000164ED" w:rsidRPr="00EA2625">
        <w:rPr>
          <w:rStyle w:val="Emphasis"/>
        </w:rPr>
        <w:t xml:space="preserve"> </w:t>
      </w:r>
      <w:r w:rsidR="000164ED" w:rsidRPr="000164ED">
        <w:t xml:space="preserve">| </w:t>
      </w:r>
      <w:r>
        <w:t>Staff Engineer-I</w:t>
      </w:r>
      <w:r w:rsidR="000164ED" w:rsidRPr="000164ED">
        <w:tab/>
      </w:r>
      <w:r>
        <w:t>Mar 202</w:t>
      </w:r>
      <w:r w:rsidR="00EE1DD7">
        <w:t>1</w:t>
      </w:r>
      <w:r>
        <w:t xml:space="preserve"> </w:t>
      </w:r>
      <w:r w:rsidR="000164ED" w:rsidRPr="000164ED">
        <w:t>- Present</w:t>
      </w:r>
    </w:p>
    <w:p w14:paraId="38347EE5" w14:textId="6CB5B425" w:rsidR="00345149" w:rsidRPr="00345149" w:rsidRDefault="00345149" w:rsidP="00345149">
      <w:pPr>
        <w:pStyle w:val="ListBullet"/>
      </w:pPr>
      <w:r w:rsidRPr="00345149">
        <w:t xml:space="preserve">Led development of </w:t>
      </w:r>
      <w:r w:rsidRPr="00345149">
        <w:rPr>
          <w:b/>
          <w:bCs/>
        </w:rPr>
        <w:t>Settings</w:t>
      </w:r>
      <w:r w:rsidRPr="00345149">
        <w:t xml:space="preserve"> and </w:t>
      </w:r>
      <w:proofErr w:type="spellStart"/>
      <w:r w:rsidRPr="00345149">
        <w:rPr>
          <w:b/>
          <w:bCs/>
        </w:rPr>
        <w:t>MapView</w:t>
      </w:r>
      <w:proofErr w:type="spellEnd"/>
      <w:r w:rsidRPr="00345149">
        <w:t xml:space="preserve"> features in </w:t>
      </w:r>
      <w:r w:rsidRPr="00345149">
        <w:rPr>
          <w:b/>
          <w:bCs/>
        </w:rPr>
        <w:t>SmartThings</w:t>
      </w:r>
      <w:r w:rsidR="00E57625">
        <w:rPr>
          <w:b/>
          <w:bCs/>
        </w:rPr>
        <w:t xml:space="preserve"> iOS</w:t>
      </w:r>
      <w:r w:rsidRPr="00345149">
        <w:t xml:space="preserve"> (20M+ downloads, 4.5+ rating)</w:t>
      </w:r>
    </w:p>
    <w:p w14:paraId="50F4E617" w14:textId="77777777" w:rsidR="00345149" w:rsidRPr="00345149" w:rsidRDefault="00345149" w:rsidP="00345149">
      <w:pPr>
        <w:pStyle w:val="ListBullet"/>
      </w:pPr>
      <w:r w:rsidRPr="00345149">
        <w:t xml:space="preserve">Implemented </w:t>
      </w:r>
      <w:r w:rsidRPr="00345149">
        <w:rPr>
          <w:b/>
          <w:bCs/>
        </w:rPr>
        <w:t>Do Not Disturb</w:t>
      </w:r>
      <w:r w:rsidRPr="00345149">
        <w:t xml:space="preserve"> and </w:t>
      </w:r>
      <w:r w:rsidRPr="00345149">
        <w:rPr>
          <w:b/>
          <w:bCs/>
        </w:rPr>
        <w:t>Emergency Alert</w:t>
      </w:r>
      <w:r w:rsidRPr="00345149">
        <w:t xml:space="preserve"> settings, enhancing user control and safety features</w:t>
      </w:r>
    </w:p>
    <w:p w14:paraId="5E2BE475" w14:textId="77777777" w:rsidR="00345149" w:rsidRPr="00345149" w:rsidRDefault="00345149" w:rsidP="00345149">
      <w:pPr>
        <w:pStyle w:val="ListBullet"/>
      </w:pPr>
      <w:r w:rsidRPr="00345149">
        <w:t xml:space="preserve">Enhanced </w:t>
      </w:r>
      <w:proofErr w:type="spellStart"/>
      <w:r w:rsidRPr="00345149">
        <w:rPr>
          <w:b/>
          <w:bCs/>
        </w:rPr>
        <w:t>MapView</w:t>
      </w:r>
      <w:proofErr w:type="spellEnd"/>
      <w:r w:rsidRPr="00345149">
        <w:t xml:space="preserve"> by integrating </w:t>
      </w:r>
      <w:r w:rsidRPr="00345149">
        <w:rPr>
          <w:b/>
          <w:bCs/>
        </w:rPr>
        <w:t>TV/light device cards</w:t>
      </w:r>
      <w:r w:rsidRPr="00345149">
        <w:t xml:space="preserve"> and new device support</w:t>
      </w:r>
    </w:p>
    <w:p w14:paraId="54E8501E" w14:textId="77777777" w:rsidR="00345149" w:rsidRPr="00345149" w:rsidRDefault="00345149" w:rsidP="00345149">
      <w:pPr>
        <w:pStyle w:val="ListBullet"/>
      </w:pPr>
      <w:r w:rsidRPr="00345149">
        <w:t xml:space="preserve">Migrated codebase from </w:t>
      </w:r>
      <w:proofErr w:type="spellStart"/>
      <w:r w:rsidRPr="00345149">
        <w:rPr>
          <w:b/>
          <w:bCs/>
        </w:rPr>
        <w:t>ReactiveSwift</w:t>
      </w:r>
      <w:proofErr w:type="spellEnd"/>
      <w:r w:rsidRPr="00345149">
        <w:rPr>
          <w:b/>
          <w:bCs/>
        </w:rPr>
        <w:t xml:space="preserve"> to Combine</w:t>
      </w:r>
      <w:r w:rsidRPr="00345149">
        <w:t>, aligning with modern Apple ecosystem standards</w:t>
      </w:r>
    </w:p>
    <w:p w14:paraId="6F567326" w14:textId="77777777" w:rsidR="00345149" w:rsidRPr="00345149" w:rsidRDefault="00345149" w:rsidP="00345149">
      <w:pPr>
        <w:pStyle w:val="ListBullet"/>
      </w:pPr>
      <w:r w:rsidRPr="00345149">
        <w:t xml:space="preserve">Delivered </w:t>
      </w:r>
      <w:r w:rsidRPr="00345149">
        <w:rPr>
          <w:b/>
          <w:bCs/>
        </w:rPr>
        <w:t>Dark Mode</w:t>
      </w:r>
      <w:r w:rsidRPr="00345149">
        <w:t xml:space="preserve"> support and addressed key </w:t>
      </w:r>
      <w:r w:rsidRPr="00345149">
        <w:rPr>
          <w:b/>
          <w:bCs/>
        </w:rPr>
        <w:t xml:space="preserve">market </w:t>
      </w:r>
      <w:proofErr w:type="spellStart"/>
      <w:r w:rsidRPr="00345149">
        <w:rPr>
          <w:b/>
          <w:bCs/>
        </w:rPr>
        <w:t>VoCs</w:t>
      </w:r>
      <w:proofErr w:type="spellEnd"/>
    </w:p>
    <w:p w14:paraId="628C7A5B" w14:textId="77777777" w:rsidR="00345149" w:rsidRPr="00345149" w:rsidRDefault="00345149" w:rsidP="00345149">
      <w:pPr>
        <w:pStyle w:val="ListBullet"/>
      </w:pPr>
      <w:r w:rsidRPr="00345149">
        <w:t xml:space="preserve">Modernized the UI of the </w:t>
      </w:r>
      <w:r w:rsidRPr="00345149">
        <w:rPr>
          <w:b/>
          <w:bCs/>
        </w:rPr>
        <w:t>5D Viewer (WPF)</w:t>
      </w:r>
      <w:r w:rsidRPr="00345149">
        <w:t xml:space="preserve"> used in medical ultrasound systems</w:t>
      </w:r>
    </w:p>
    <w:p w14:paraId="423ED125" w14:textId="77777777" w:rsidR="00345149" w:rsidRPr="00345149" w:rsidRDefault="00345149" w:rsidP="00345149">
      <w:pPr>
        <w:pStyle w:val="ListBullet"/>
      </w:pPr>
      <w:r w:rsidRPr="00345149">
        <w:t xml:space="preserve">Improved </w:t>
      </w:r>
      <w:r w:rsidRPr="00345149">
        <w:rPr>
          <w:b/>
          <w:bCs/>
        </w:rPr>
        <w:t>IPC functionality using COM</w:t>
      </w:r>
      <w:r w:rsidRPr="00345149">
        <w:t xml:space="preserve"> in 5D Viewer, ensuring stable device communication</w:t>
      </w:r>
    </w:p>
    <w:p w14:paraId="7EEA5B58" w14:textId="77777777" w:rsidR="00345149" w:rsidRPr="00345149" w:rsidRDefault="00345149" w:rsidP="00345149">
      <w:pPr>
        <w:pStyle w:val="ListBullet"/>
      </w:pPr>
      <w:r w:rsidRPr="00345149">
        <w:t xml:space="preserve">Served as </w:t>
      </w:r>
      <w:r w:rsidRPr="00345149">
        <w:rPr>
          <w:b/>
          <w:bCs/>
        </w:rPr>
        <w:t>Tech Lead</w:t>
      </w:r>
      <w:r w:rsidRPr="00345149">
        <w:t xml:space="preserve"> for </w:t>
      </w:r>
      <w:proofErr w:type="spellStart"/>
      <w:r w:rsidRPr="00345149">
        <w:rPr>
          <w:b/>
          <w:bCs/>
        </w:rPr>
        <w:t>DeX</w:t>
      </w:r>
      <w:proofErr w:type="spellEnd"/>
      <w:r w:rsidRPr="00345149">
        <w:rPr>
          <w:b/>
          <w:bCs/>
        </w:rPr>
        <w:t xml:space="preserve"> for PC</w:t>
      </w:r>
      <w:r w:rsidRPr="00345149">
        <w:t xml:space="preserve"> (7M+ downloads, 757K+ monthly users), guiding feature planning and delivery</w:t>
      </w:r>
    </w:p>
    <w:p w14:paraId="6A43868F" w14:textId="0D4E13AA" w:rsidR="00933D7A" w:rsidRDefault="00345149" w:rsidP="00345149">
      <w:pPr>
        <w:pStyle w:val="ListBullet"/>
      </w:pPr>
      <w:r w:rsidRPr="00345149">
        <w:t xml:space="preserve">Conducted </w:t>
      </w:r>
      <w:r w:rsidRPr="00345149">
        <w:rPr>
          <w:b/>
          <w:bCs/>
        </w:rPr>
        <w:t>memory optimizations and code reviews</w:t>
      </w:r>
      <w:r w:rsidRPr="00345149">
        <w:t xml:space="preserve"> for MFC-based legacy </w:t>
      </w:r>
      <w:proofErr w:type="spellStart"/>
      <w:r w:rsidRPr="00345149">
        <w:t>DeX</w:t>
      </w:r>
      <w:proofErr w:type="spellEnd"/>
      <w:r w:rsidRPr="00345149">
        <w:t xml:space="preserve"> Windows applications</w:t>
      </w:r>
    </w:p>
    <w:p w14:paraId="17E67292" w14:textId="3873BF0F" w:rsidR="00345149" w:rsidRPr="00EE1630" w:rsidRDefault="00345149" w:rsidP="00345149">
      <w:pPr>
        <w:pStyle w:val="ListBullet"/>
      </w:pPr>
      <w:r w:rsidRPr="00345149">
        <w:t>Achieved</w:t>
      </w:r>
      <w:r w:rsidRPr="00F915EF">
        <w:rPr>
          <w:b/>
          <w:bCs/>
        </w:rPr>
        <w:t xml:space="preserve"> </w:t>
      </w:r>
      <w:r>
        <w:rPr>
          <w:b/>
          <w:bCs/>
        </w:rPr>
        <w:t>Professional</w:t>
      </w:r>
      <w:r w:rsidRPr="00F915EF">
        <w:rPr>
          <w:b/>
          <w:bCs/>
        </w:rPr>
        <w:t xml:space="preserve"> Level (Top </w:t>
      </w:r>
      <w:r>
        <w:rPr>
          <w:b/>
          <w:bCs/>
        </w:rPr>
        <w:t>2</w:t>
      </w:r>
      <w:r w:rsidRPr="00F915EF">
        <w:rPr>
          <w:b/>
          <w:bCs/>
        </w:rPr>
        <w:t>0%)</w:t>
      </w:r>
      <w:r w:rsidRPr="00F915EF">
        <w:t xml:space="preserve"> in Samsung’s SW Certificate Test</w:t>
      </w:r>
    </w:p>
    <w:p w14:paraId="53AE24B4" w14:textId="77777777" w:rsidR="000164ED" w:rsidRPr="002C0953" w:rsidRDefault="000164ED" w:rsidP="00EE1630">
      <w:pPr>
        <w:pStyle w:val="Space"/>
        <w:rPr>
          <w:sz w:val="10"/>
          <w:szCs w:val="10"/>
        </w:rPr>
      </w:pPr>
    </w:p>
    <w:p w14:paraId="5AC2F371" w14:textId="17E7E14B" w:rsidR="000164ED" w:rsidRPr="000164ED" w:rsidRDefault="000D6C96" w:rsidP="000164ED">
      <w:pPr>
        <w:pStyle w:val="List"/>
      </w:pPr>
      <w:r>
        <w:rPr>
          <w:rStyle w:val="Emphasis"/>
        </w:rPr>
        <w:t>Samsung R&amp;D Institute Bangladesh Ltd.</w:t>
      </w:r>
      <w:r w:rsidRPr="00EA2625">
        <w:rPr>
          <w:rStyle w:val="Emphasis"/>
        </w:rPr>
        <w:t xml:space="preserve"> </w:t>
      </w:r>
      <w:r w:rsidRPr="000164ED">
        <w:t xml:space="preserve">| </w:t>
      </w:r>
      <w:r>
        <w:t>Engineer-III</w:t>
      </w:r>
      <w:r w:rsidR="000164ED" w:rsidRPr="000164ED">
        <w:tab/>
      </w:r>
      <w:r>
        <w:t>Mar 2019 –</w:t>
      </w:r>
      <w:r w:rsidR="000164ED" w:rsidRPr="000164ED">
        <w:t xml:space="preserve"> </w:t>
      </w:r>
      <w:r>
        <w:t xml:space="preserve">Feb </w:t>
      </w:r>
      <w:r w:rsidR="000164ED" w:rsidRPr="000164ED">
        <w:t>20</w:t>
      </w:r>
      <w:r>
        <w:t>21</w:t>
      </w:r>
    </w:p>
    <w:p w14:paraId="7F422F64" w14:textId="664893F8" w:rsidR="00345149" w:rsidRPr="00345149" w:rsidRDefault="00345149" w:rsidP="00F915EF">
      <w:pPr>
        <w:pStyle w:val="ListBullet"/>
      </w:pPr>
      <w:r w:rsidRPr="00345149">
        <w:t xml:space="preserve">Served as </w:t>
      </w:r>
      <w:r w:rsidRPr="00345149">
        <w:rPr>
          <w:b/>
          <w:bCs/>
        </w:rPr>
        <w:t>Lead Developer &amp; Release Maintainer</w:t>
      </w:r>
      <w:r w:rsidRPr="00345149">
        <w:t xml:space="preserve"> of the </w:t>
      </w:r>
      <w:proofErr w:type="spellStart"/>
      <w:r w:rsidRPr="00345149">
        <w:rPr>
          <w:b/>
          <w:bCs/>
        </w:rPr>
        <w:t>DeX</w:t>
      </w:r>
      <w:proofErr w:type="spellEnd"/>
      <w:r w:rsidRPr="00345149">
        <w:rPr>
          <w:b/>
          <w:bCs/>
        </w:rPr>
        <w:t xml:space="preserve"> for PC (macOS)</w:t>
      </w:r>
      <w:r w:rsidRPr="00345149">
        <w:t xml:space="preserve"> application</w:t>
      </w:r>
    </w:p>
    <w:p w14:paraId="7ECE3929" w14:textId="319DA221" w:rsidR="00F915EF" w:rsidRPr="00345149" w:rsidRDefault="00345149" w:rsidP="00F915EF">
      <w:pPr>
        <w:pStyle w:val="ListBullet"/>
      </w:pPr>
      <w:r w:rsidRPr="00345149">
        <w:rPr>
          <w:b/>
          <w:bCs/>
        </w:rPr>
        <w:t>Spearheaded universal macOS app support for Apple M1 architecture</w:t>
      </w:r>
    </w:p>
    <w:p w14:paraId="61B91888" w14:textId="0EF21574" w:rsidR="00345149" w:rsidRDefault="00345149" w:rsidP="00F915EF">
      <w:pPr>
        <w:pStyle w:val="ListBullet"/>
      </w:pPr>
      <w:r w:rsidRPr="00345149">
        <w:t xml:space="preserve">Enabled seamless </w:t>
      </w:r>
      <w:r w:rsidRPr="00345149">
        <w:rPr>
          <w:b/>
          <w:bCs/>
        </w:rPr>
        <w:t>USB and wireless connectivity</w:t>
      </w:r>
      <w:r w:rsidRPr="00345149">
        <w:t xml:space="preserve"> between Android devices and macOS</w:t>
      </w:r>
    </w:p>
    <w:p w14:paraId="6DB88ECC" w14:textId="296D839B" w:rsidR="00345149" w:rsidRDefault="00345149" w:rsidP="00F915EF">
      <w:pPr>
        <w:pStyle w:val="ListBullet"/>
      </w:pPr>
      <w:r w:rsidRPr="00345149">
        <w:t xml:space="preserve">Delivered robust </w:t>
      </w:r>
      <w:r w:rsidRPr="00345149">
        <w:rPr>
          <w:b/>
          <w:bCs/>
        </w:rPr>
        <w:t>file transfer</w:t>
      </w:r>
      <w:r w:rsidRPr="00345149">
        <w:t xml:space="preserve">, </w:t>
      </w:r>
      <w:r w:rsidRPr="00345149">
        <w:rPr>
          <w:b/>
          <w:bCs/>
        </w:rPr>
        <w:t>RTSP-based screen rendering</w:t>
      </w:r>
      <w:r w:rsidRPr="00345149">
        <w:t xml:space="preserve">, and </w:t>
      </w:r>
      <w:r w:rsidRPr="00345149">
        <w:rPr>
          <w:b/>
          <w:bCs/>
        </w:rPr>
        <w:t>input sharing</w:t>
      </w:r>
      <w:r w:rsidRPr="00345149">
        <w:t xml:space="preserve"> (clipboard, keyboard, mouse) features</w:t>
      </w:r>
    </w:p>
    <w:p w14:paraId="0EECE2F4" w14:textId="75B9888F" w:rsidR="00345149" w:rsidRPr="00F915EF" w:rsidRDefault="00345149" w:rsidP="00F915EF">
      <w:pPr>
        <w:pStyle w:val="ListBullet"/>
      </w:pPr>
      <w:r w:rsidRPr="00345149">
        <w:t>Collaborated with cross-functional teams to ensure stability, performance, and user experience</w:t>
      </w:r>
    </w:p>
    <w:p w14:paraId="4873CEB5" w14:textId="47F242FB" w:rsidR="00F915EF" w:rsidRPr="00F915EF" w:rsidRDefault="00F915EF" w:rsidP="00F915EF">
      <w:pPr>
        <w:pStyle w:val="ListBullet"/>
      </w:pPr>
      <w:r w:rsidRPr="00F915EF">
        <w:rPr>
          <w:b/>
          <w:bCs/>
        </w:rPr>
        <w:t>Awards &amp; Recognition:</w:t>
      </w:r>
    </w:p>
    <w:p w14:paraId="22496F9F" w14:textId="77777777" w:rsidR="00F915EF" w:rsidRDefault="00F915EF" w:rsidP="00F915EF">
      <w:pPr>
        <w:pStyle w:val="ListBullet"/>
        <w:tabs>
          <w:tab w:val="clear" w:pos="360"/>
          <w:tab w:val="num" w:pos="720"/>
        </w:tabs>
        <w:ind w:left="1440"/>
      </w:pPr>
      <w:r w:rsidRPr="00F915EF">
        <w:rPr>
          <w:b/>
          <w:bCs/>
        </w:rPr>
        <w:t>Samsung Mobile R&amp;D CTO Award, 2019</w:t>
      </w:r>
      <w:r w:rsidRPr="00F915EF">
        <w:t xml:space="preserve"> – For significant business impact</w:t>
      </w:r>
    </w:p>
    <w:p w14:paraId="7CAA3FFD" w14:textId="55FB3C69" w:rsidR="00F915EF" w:rsidRPr="00F915EF" w:rsidRDefault="00F915EF" w:rsidP="00F915EF">
      <w:pPr>
        <w:pStyle w:val="ListBullet"/>
        <w:tabs>
          <w:tab w:val="clear" w:pos="360"/>
          <w:tab w:val="num" w:pos="720"/>
        </w:tabs>
        <w:ind w:left="1440"/>
      </w:pPr>
      <w:r w:rsidRPr="00F915EF">
        <w:rPr>
          <w:b/>
          <w:bCs/>
        </w:rPr>
        <w:t>SRBD Best Team Award, 2019</w:t>
      </w:r>
    </w:p>
    <w:p w14:paraId="69C4F403" w14:textId="77777777" w:rsidR="000164ED" w:rsidRPr="002C0953" w:rsidRDefault="000164ED" w:rsidP="00EE1630">
      <w:pPr>
        <w:pStyle w:val="Space"/>
        <w:rPr>
          <w:sz w:val="10"/>
          <w:szCs w:val="10"/>
        </w:rPr>
      </w:pPr>
    </w:p>
    <w:p w14:paraId="43D1F460" w14:textId="3B533D81" w:rsidR="000164ED" w:rsidRPr="00EE1630" w:rsidRDefault="000D6C96" w:rsidP="00EE1630">
      <w:pPr>
        <w:pStyle w:val="List"/>
      </w:pPr>
      <w:r>
        <w:rPr>
          <w:rStyle w:val="Emphasis"/>
        </w:rPr>
        <w:t>Samsung R&amp;D Institute Bangladesh Ltd.</w:t>
      </w:r>
      <w:r w:rsidRPr="00EA2625">
        <w:rPr>
          <w:rStyle w:val="Emphasis"/>
        </w:rPr>
        <w:t xml:space="preserve"> </w:t>
      </w:r>
      <w:r w:rsidRPr="000164ED">
        <w:t xml:space="preserve">| </w:t>
      </w:r>
      <w:r>
        <w:t>Engineer-II</w:t>
      </w:r>
      <w:r w:rsidR="000164ED" w:rsidRPr="00EE1630">
        <w:tab/>
      </w:r>
      <w:r>
        <w:t xml:space="preserve">Mar </w:t>
      </w:r>
      <w:r w:rsidR="000164ED" w:rsidRPr="00EE1630">
        <w:t>20</w:t>
      </w:r>
      <w:r>
        <w:t>17 –</w:t>
      </w:r>
      <w:r w:rsidR="000164ED" w:rsidRPr="00EE1630">
        <w:t xml:space="preserve"> </w:t>
      </w:r>
      <w:r>
        <w:t xml:space="preserve">Feb </w:t>
      </w:r>
      <w:r w:rsidR="000164ED" w:rsidRPr="00EE1630">
        <w:t>20</w:t>
      </w:r>
      <w:r>
        <w:t>19</w:t>
      </w:r>
    </w:p>
    <w:p w14:paraId="5EF1A736" w14:textId="018FF807" w:rsidR="00345149" w:rsidRDefault="00345149" w:rsidP="00F915EF">
      <w:pPr>
        <w:pStyle w:val="ListBullet"/>
      </w:pPr>
      <w:r w:rsidRPr="00345149">
        <w:t xml:space="preserve">Built </w:t>
      </w:r>
      <w:r w:rsidRPr="00345149">
        <w:rPr>
          <w:b/>
          <w:bCs/>
        </w:rPr>
        <w:t>UI Automator</w:t>
      </w:r>
      <w:r w:rsidRPr="00345149">
        <w:t xml:space="preserve"> for Android &amp; Tizen used internally for B2B testing</w:t>
      </w:r>
    </w:p>
    <w:p w14:paraId="3339E5CF" w14:textId="201DE9CA" w:rsidR="00345149" w:rsidRDefault="00345149" w:rsidP="00F915EF">
      <w:pPr>
        <w:pStyle w:val="ListBullet"/>
      </w:pPr>
      <w:r w:rsidRPr="00345149">
        <w:t xml:space="preserve">Developed an </w:t>
      </w:r>
      <w:r w:rsidRPr="00345149">
        <w:rPr>
          <w:b/>
          <w:bCs/>
        </w:rPr>
        <w:t>iOS testing framework</w:t>
      </w:r>
      <w:r w:rsidRPr="00345149">
        <w:t xml:space="preserve"> similar to Appium</w:t>
      </w:r>
    </w:p>
    <w:p w14:paraId="0B915A29" w14:textId="04424B6A" w:rsidR="00F915EF" w:rsidRDefault="00345149" w:rsidP="00345149">
      <w:pPr>
        <w:pStyle w:val="ListBullet"/>
      </w:pPr>
      <w:r w:rsidRPr="00345149">
        <w:lastRenderedPageBreak/>
        <w:t>Created Eclipse plugin for generating test cases and integrating tools</w:t>
      </w:r>
    </w:p>
    <w:p w14:paraId="75E30C67" w14:textId="77777777" w:rsidR="00345149" w:rsidRPr="00345149" w:rsidRDefault="00345149" w:rsidP="00345149">
      <w:pPr>
        <w:pStyle w:val="ListBullet"/>
        <w:numPr>
          <w:ilvl w:val="0"/>
          <w:numId w:val="0"/>
        </w:numPr>
        <w:rPr>
          <w:rStyle w:val="Emphasis"/>
          <w:b w:val="0"/>
          <w:iCs w:val="0"/>
          <w:sz w:val="16"/>
          <w:szCs w:val="16"/>
        </w:rPr>
      </w:pPr>
    </w:p>
    <w:p w14:paraId="3622388C" w14:textId="596B7C6D" w:rsidR="000D6C96" w:rsidRPr="00EE1630" w:rsidRDefault="000D6C96" w:rsidP="000D6C96">
      <w:pPr>
        <w:pStyle w:val="List"/>
      </w:pPr>
      <w:r>
        <w:rPr>
          <w:rStyle w:val="Emphasis"/>
        </w:rPr>
        <w:t>Samsung R&amp;D Institute Bangladesh Ltd.</w:t>
      </w:r>
      <w:r w:rsidRPr="00EA2625">
        <w:rPr>
          <w:rStyle w:val="Emphasis"/>
        </w:rPr>
        <w:t xml:space="preserve"> </w:t>
      </w:r>
      <w:r w:rsidRPr="000164ED">
        <w:t xml:space="preserve">| </w:t>
      </w:r>
      <w:r>
        <w:t>Engineer-I</w:t>
      </w:r>
      <w:r w:rsidRPr="00EE1630">
        <w:tab/>
      </w:r>
      <w:r>
        <w:t xml:space="preserve">Jun </w:t>
      </w:r>
      <w:r w:rsidRPr="00EE1630">
        <w:t>20</w:t>
      </w:r>
      <w:r>
        <w:t>13 –</w:t>
      </w:r>
      <w:r w:rsidRPr="00EE1630">
        <w:t xml:space="preserve"> </w:t>
      </w:r>
      <w:r>
        <w:t xml:space="preserve">Feb </w:t>
      </w:r>
      <w:r w:rsidRPr="00EE1630">
        <w:t>20</w:t>
      </w:r>
      <w:r>
        <w:t>17</w:t>
      </w:r>
    </w:p>
    <w:p w14:paraId="7FF1267D" w14:textId="74A73B5C" w:rsidR="00C170F2" w:rsidRDefault="00C170F2" w:rsidP="00F915EF">
      <w:pPr>
        <w:pStyle w:val="ListBullet"/>
      </w:pPr>
      <w:r w:rsidRPr="00C170F2">
        <w:t xml:space="preserve">Contributed to the development of the </w:t>
      </w:r>
      <w:proofErr w:type="spellStart"/>
      <w:r w:rsidRPr="00C170F2">
        <w:rPr>
          <w:b/>
          <w:bCs/>
        </w:rPr>
        <w:t>IoTivity</w:t>
      </w:r>
      <w:proofErr w:type="spellEnd"/>
      <w:r w:rsidRPr="00C170F2">
        <w:rPr>
          <w:b/>
          <w:bCs/>
        </w:rPr>
        <w:t xml:space="preserve"> SDK</w:t>
      </w:r>
      <w:r w:rsidRPr="00C170F2">
        <w:t>, adopted by Samsung, LG, and Microsoft IoT products</w:t>
      </w:r>
    </w:p>
    <w:p w14:paraId="526EAFA0" w14:textId="52857F36" w:rsidR="00C170F2" w:rsidRDefault="00C170F2" w:rsidP="00F915EF">
      <w:pPr>
        <w:pStyle w:val="ListBullet"/>
      </w:pPr>
      <w:r w:rsidRPr="00C170F2">
        <w:t xml:space="preserve">Developed </w:t>
      </w:r>
      <w:r w:rsidRPr="00C170F2">
        <w:rPr>
          <w:b/>
          <w:bCs/>
        </w:rPr>
        <w:t>OCF-compliant APIs</w:t>
      </w:r>
      <w:r w:rsidRPr="00C170F2">
        <w:t xml:space="preserve"> for open-source IoT interoperability</w:t>
      </w:r>
    </w:p>
    <w:p w14:paraId="28C297A2" w14:textId="40DA2703" w:rsidR="00C170F2" w:rsidRDefault="00C170F2" w:rsidP="00F915EF">
      <w:pPr>
        <w:pStyle w:val="ListBullet"/>
      </w:pPr>
      <w:r w:rsidRPr="00C170F2">
        <w:t xml:space="preserve">Built a </w:t>
      </w:r>
      <w:r w:rsidRPr="00C170F2">
        <w:rPr>
          <w:b/>
          <w:bCs/>
        </w:rPr>
        <w:t>C# .NET desktop application</w:t>
      </w:r>
      <w:r w:rsidRPr="00C170F2">
        <w:t xml:space="preserve"> for remote control of Android and Tizen devices</w:t>
      </w:r>
    </w:p>
    <w:p w14:paraId="30656ACF" w14:textId="247FCEE0" w:rsidR="00EF6481" w:rsidRDefault="00C170F2" w:rsidP="00C170F2">
      <w:pPr>
        <w:pStyle w:val="ListBullet"/>
      </w:pPr>
      <w:r w:rsidRPr="00C170F2">
        <w:t xml:space="preserve">Achieved </w:t>
      </w:r>
      <w:r w:rsidRPr="00C170F2">
        <w:rPr>
          <w:b/>
          <w:bCs/>
        </w:rPr>
        <w:t>Advanced Level</w:t>
      </w:r>
      <w:r w:rsidRPr="00C170F2">
        <w:t xml:space="preserve"> (Top 50%) in </w:t>
      </w:r>
      <w:r w:rsidRPr="00C170F2">
        <w:rPr>
          <w:b/>
          <w:bCs/>
        </w:rPr>
        <w:t>Samsung’s Software Certification Test</w:t>
      </w:r>
    </w:p>
    <w:p w14:paraId="0E6ECFC7" w14:textId="77777777" w:rsidR="00C170F2" w:rsidRPr="00C170F2" w:rsidRDefault="00C170F2" w:rsidP="00C170F2">
      <w:pPr>
        <w:pStyle w:val="ListBullet"/>
        <w:numPr>
          <w:ilvl w:val="0"/>
          <w:numId w:val="0"/>
        </w:numPr>
        <w:rPr>
          <w:sz w:val="16"/>
          <w:szCs w:val="16"/>
        </w:rPr>
      </w:pPr>
    </w:p>
    <w:p w14:paraId="53249E90" w14:textId="66F5D2B8" w:rsidR="000D6C96" w:rsidRPr="00EE1630" w:rsidRDefault="000D6C96" w:rsidP="000D6C96">
      <w:pPr>
        <w:pStyle w:val="List"/>
      </w:pPr>
      <w:r>
        <w:rPr>
          <w:rStyle w:val="Emphasis"/>
        </w:rPr>
        <w:t>RTC Hubs Limited</w:t>
      </w:r>
      <w:r w:rsidRPr="00EA2625">
        <w:rPr>
          <w:rStyle w:val="Emphasis"/>
        </w:rPr>
        <w:t xml:space="preserve"> </w:t>
      </w:r>
      <w:r w:rsidRPr="000164ED">
        <w:t xml:space="preserve">| </w:t>
      </w:r>
      <w:r>
        <w:t>Junior Programmer</w:t>
      </w:r>
      <w:r w:rsidRPr="00EE1630">
        <w:tab/>
      </w:r>
      <w:r>
        <w:t xml:space="preserve">Sep </w:t>
      </w:r>
      <w:r w:rsidRPr="00EE1630">
        <w:t>20</w:t>
      </w:r>
      <w:r>
        <w:t>12 –</w:t>
      </w:r>
      <w:r w:rsidRPr="00EE1630">
        <w:t xml:space="preserve"> </w:t>
      </w:r>
      <w:r>
        <w:t xml:space="preserve">Jun </w:t>
      </w:r>
      <w:r w:rsidRPr="00EE1630">
        <w:t>20</w:t>
      </w:r>
      <w:r>
        <w:t>13</w:t>
      </w:r>
    </w:p>
    <w:p w14:paraId="0395ECB5" w14:textId="07C7F29D" w:rsidR="00F915EF" w:rsidRPr="00F915EF" w:rsidRDefault="00C170F2" w:rsidP="00F915EF">
      <w:pPr>
        <w:pStyle w:val="ListBullet"/>
      </w:pPr>
      <w:r w:rsidRPr="00C170F2">
        <w:t xml:space="preserve">Created </w:t>
      </w:r>
      <w:r w:rsidRPr="00C170F2">
        <w:rPr>
          <w:b/>
          <w:bCs/>
        </w:rPr>
        <w:t xml:space="preserve">Multi Shot Cam, a top-charted app </w:t>
      </w:r>
      <w:r w:rsidRPr="00C170F2">
        <w:t>that generated the highest revenue at</w:t>
      </w:r>
      <w:r w:rsidRPr="00C170F2">
        <w:rPr>
          <w:b/>
          <w:bCs/>
        </w:rPr>
        <w:t xml:space="preserve"> RTC Hubs</w:t>
      </w:r>
    </w:p>
    <w:p w14:paraId="29A69454" w14:textId="3102CB81" w:rsidR="00F915EF" w:rsidRDefault="00C170F2" w:rsidP="00F915EF">
      <w:pPr>
        <w:pStyle w:val="ListBullet"/>
      </w:pPr>
      <w:r w:rsidRPr="00C170F2">
        <w:t xml:space="preserve">Developed </w:t>
      </w:r>
      <w:r w:rsidRPr="00C170F2">
        <w:rPr>
          <w:b/>
          <w:bCs/>
        </w:rPr>
        <w:t>8+ iOS applications</w:t>
      </w:r>
      <w:r w:rsidRPr="00C170F2">
        <w:t>, including camera and productivity tools</w:t>
      </w:r>
    </w:p>
    <w:p w14:paraId="0C5075FB" w14:textId="0D46E158" w:rsidR="000164ED" w:rsidRDefault="00C170F2" w:rsidP="00C170F2">
      <w:pPr>
        <w:pStyle w:val="ListBullet"/>
      </w:pPr>
      <w:r w:rsidRPr="00C170F2">
        <w:t xml:space="preserve">Implemented </w:t>
      </w:r>
      <w:r w:rsidRPr="00C170F2">
        <w:rPr>
          <w:b/>
          <w:bCs/>
        </w:rPr>
        <w:t>real-time camera effects</w:t>
      </w:r>
      <w:r w:rsidRPr="00C170F2">
        <w:t xml:space="preserve"> using </w:t>
      </w:r>
      <w:hyperlink r:id="rId12" w:history="1">
        <w:proofErr w:type="spellStart"/>
        <w:r w:rsidRPr="00F915EF">
          <w:rPr>
            <w:rStyle w:val="Hyperlink"/>
            <w:b/>
            <w:bCs/>
          </w:rPr>
          <w:t>GPUImage</w:t>
        </w:r>
        <w:proofErr w:type="spellEnd"/>
      </w:hyperlink>
      <w:r w:rsidRPr="00C170F2">
        <w:t xml:space="preserve"> in multiple apps</w:t>
      </w:r>
    </w:p>
    <w:p w14:paraId="692BFFC9" w14:textId="77777777" w:rsidR="005D0A3F" w:rsidRDefault="005D0A3F" w:rsidP="005D0A3F">
      <w:pPr>
        <w:pStyle w:val="ListBullet"/>
        <w:numPr>
          <w:ilvl w:val="0"/>
          <w:numId w:val="0"/>
        </w:numPr>
      </w:pPr>
    </w:p>
    <w:p w14:paraId="685A5069" w14:textId="7EE5F49E" w:rsidR="005D0A3F" w:rsidRDefault="005D0A3F" w:rsidP="005D0A3F">
      <w:pPr>
        <w:pStyle w:val="Heading1"/>
      </w:pPr>
      <w:r>
        <w:t>Mentoring and Leadership</w:t>
      </w:r>
    </w:p>
    <w:p w14:paraId="1821D258" w14:textId="77777777" w:rsidR="00E57625" w:rsidRPr="00EE1630" w:rsidRDefault="00E57625" w:rsidP="00E57625">
      <w:pPr>
        <w:pStyle w:val="List"/>
      </w:pPr>
      <w:r w:rsidRPr="00E57625">
        <w:rPr>
          <w:b/>
          <w:iCs/>
        </w:rPr>
        <w:t>SmartThings</w:t>
      </w:r>
      <w:r>
        <w:rPr>
          <w:b/>
          <w:iCs/>
        </w:rPr>
        <w:t xml:space="preserve"> (iOS)</w:t>
      </w:r>
      <w:r w:rsidRPr="00E57625">
        <w:rPr>
          <w:bCs/>
          <w:iCs/>
        </w:rPr>
        <w:t xml:space="preserve"> – Settings &amp; </w:t>
      </w:r>
      <w:proofErr w:type="spellStart"/>
      <w:r w:rsidRPr="00E57625">
        <w:rPr>
          <w:bCs/>
          <w:iCs/>
        </w:rPr>
        <w:t>MapView</w:t>
      </w:r>
      <w:proofErr w:type="spellEnd"/>
      <w:r w:rsidRPr="00EE1630">
        <w:tab/>
      </w:r>
      <w:r>
        <w:t xml:space="preserve">Mar </w:t>
      </w:r>
      <w:r w:rsidRPr="00EE1630">
        <w:t>20</w:t>
      </w:r>
      <w:r>
        <w:t>24 –</w:t>
      </w:r>
      <w:r w:rsidRPr="00EE1630">
        <w:t xml:space="preserve"> </w:t>
      </w:r>
      <w:r>
        <w:t>Present</w:t>
      </w:r>
    </w:p>
    <w:p w14:paraId="648F2DD1" w14:textId="25FA7B7A" w:rsidR="00E57625" w:rsidRDefault="00E57625" w:rsidP="00E57625">
      <w:pPr>
        <w:pStyle w:val="ListBullet"/>
      </w:pPr>
      <w:r w:rsidRPr="007C65E3">
        <w:rPr>
          <w:b/>
          <w:bCs/>
        </w:rPr>
        <w:t xml:space="preserve">Part </w:t>
      </w:r>
      <w:proofErr w:type="gramStart"/>
      <w:r w:rsidRPr="007C65E3">
        <w:rPr>
          <w:b/>
          <w:bCs/>
        </w:rPr>
        <w:t>Lead</w:t>
      </w:r>
      <w:proofErr w:type="gramEnd"/>
      <w:r>
        <w:t xml:space="preserve"> -</w:t>
      </w:r>
      <w:r w:rsidRPr="00E57625">
        <w:t xml:space="preserve"> managing roadmap, feature ownership, and development execution</w:t>
      </w:r>
    </w:p>
    <w:p w14:paraId="63DD9F70" w14:textId="77777777" w:rsidR="00E57625" w:rsidRDefault="00E57625" w:rsidP="00E57625">
      <w:pPr>
        <w:pStyle w:val="ListBullet"/>
      </w:pPr>
      <w:r w:rsidRPr="00E57625">
        <w:t xml:space="preserve">Led responses to Market </w:t>
      </w:r>
      <w:proofErr w:type="spellStart"/>
      <w:r w:rsidRPr="00E57625">
        <w:t>VoCs</w:t>
      </w:r>
      <w:proofErr w:type="spellEnd"/>
      <w:r w:rsidRPr="00E57625">
        <w:t>, resolved QA issues, and ensured stakeholder alignment</w:t>
      </w:r>
    </w:p>
    <w:p w14:paraId="05EDBFD8" w14:textId="77777777" w:rsidR="00E57625" w:rsidRDefault="00E57625" w:rsidP="00E57625">
      <w:pPr>
        <w:pStyle w:val="ListBullet"/>
        <w:numPr>
          <w:ilvl w:val="0"/>
          <w:numId w:val="0"/>
        </w:numPr>
        <w:rPr>
          <w:sz w:val="14"/>
          <w:szCs w:val="14"/>
        </w:rPr>
      </w:pPr>
    </w:p>
    <w:p w14:paraId="0B4C916B" w14:textId="3809A632" w:rsidR="00E57625" w:rsidRPr="00EE1630" w:rsidRDefault="00E57625" w:rsidP="00E57625">
      <w:pPr>
        <w:pStyle w:val="List"/>
      </w:pPr>
      <w:r w:rsidRPr="00E57625">
        <w:rPr>
          <w:b/>
          <w:iCs/>
        </w:rPr>
        <w:t>Samsung Medison – 5D Viewer</w:t>
      </w:r>
      <w:r w:rsidRPr="00EE1630">
        <w:tab/>
      </w:r>
      <w:r>
        <w:t>Jan</w:t>
      </w:r>
      <w:r>
        <w:t xml:space="preserve"> </w:t>
      </w:r>
      <w:r w:rsidRPr="00EE1630">
        <w:t>20</w:t>
      </w:r>
      <w:r>
        <w:t>23 –</w:t>
      </w:r>
      <w:r w:rsidRPr="00EE1630">
        <w:t xml:space="preserve"> </w:t>
      </w:r>
      <w:r>
        <w:t>Feb 2024</w:t>
      </w:r>
    </w:p>
    <w:p w14:paraId="137364A1" w14:textId="14F3E595" w:rsidR="00E57625" w:rsidRDefault="00E57625" w:rsidP="00E57625">
      <w:pPr>
        <w:pStyle w:val="ListBullet"/>
      </w:pPr>
      <w:r w:rsidRPr="007C65E3">
        <w:rPr>
          <w:b/>
          <w:bCs/>
        </w:rPr>
        <w:t xml:space="preserve">Part </w:t>
      </w:r>
      <w:proofErr w:type="gramStart"/>
      <w:r w:rsidRPr="007C65E3">
        <w:rPr>
          <w:b/>
          <w:bCs/>
        </w:rPr>
        <w:t>Lead</w:t>
      </w:r>
      <w:proofErr w:type="gramEnd"/>
      <w:r>
        <w:t xml:space="preserve"> -</w:t>
      </w:r>
      <w:r w:rsidRPr="00E57625">
        <w:t xml:space="preserve"> managing roadmap, feature ownership, and development execution</w:t>
      </w:r>
    </w:p>
    <w:p w14:paraId="4130E1A0" w14:textId="386EAA2B" w:rsidR="00E57625" w:rsidRPr="00E57625" w:rsidRDefault="00E57625" w:rsidP="00E57625">
      <w:pPr>
        <w:pStyle w:val="ListBullet"/>
      </w:pPr>
      <w:r w:rsidRPr="00E57625">
        <w:t xml:space="preserve">Led responses to Market </w:t>
      </w:r>
      <w:proofErr w:type="spellStart"/>
      <w:r w:rsidRPr="00E57625">
        <w:t>VoCs</w:t>
      </w:r>
      <w:proofErr w:type="spellEnd"/>
      <w:r w:rsidRPr="00E57625">
        <w:t>, resolved QA issues, and ensured stakeholder alignment</w:t>
      </w:r>
    </w:p>
    <w:p w14:paraId="5AC40E13" w14:textId="77777777" w:rsidR="00E57625" w:rsidRPr="00E57625" w:rsidRDefault="00E57625" w:rsidP="00E57625">
      <w:pPr>
        <w:pStyle w:val="ListBullet"/>
        <w:numPr>
          <w:ilvl w:val="0"/>
          <w:numId w:val="0"/>
        </w:numPr>
        <w:rPr>
          <w:sz w:val="14"/>
          <w:szCs w:val="14"/>
        </w:rPr>
      </w:pPr>
    </w:p>
    <w:p w14:paraId="762DBF5B" w14:textId="45922DF6" w:rsidR="00E57625" w:rsidRPr="00EE1630" w:rsidRDefault="00E57625" w:rsidP="00E57625">
      <w:pPr>
        <w:pStyle w:val="List"/>
      </w:pPr>
      <w:r>
        <w:rPr>
          <w:rStyle w:val="Emphasis"/>
        </w:rPr>
        <w:t xml:space="preserve">Samsung </w:t>
      </w:r>
      <w:proofErr w:type="spellStart"/>
      <w:r>
        <w:rPr>
          <w:rStyle w:val="Emphasis"/>
        </w:rPr>
        <w:t>DeX</w:t>
      </w:r>
      <w:proofErr w:type="spellEnd"/>
      <w:r>
        <w:rPr>
          <w:rStyle w:val="Emphasis"/>
        </w:rPr>
        <w:t xml:space="preserve"> for PC</w:t>
      </w:r>
      <w:r w:rsidRPr="00EE1630">
        <w:tab/>
      </w:r>
      <w:r>
        <w:t>Mar</w:t>
      </w:r>
      <w:r>
        <w:t xml:space="preserve"> </w:t>
      </w:r>
      <w:r w:rsidRPr="00EE1630">
        <w:t>20</w:t>
      </w:r>
      <w:r>
        <w:t>19</w:t>
      </w:r>
      <w:r>
        <w:t xml:space="preserve"> –</w:t>
      </w:r>
      <w:r w:rsidRPr="00EE1630">
        <w:t xml:space="preserve"> </w:t>
      </w:r>
      <w:r>
        <w:t>Dec</w:t>
      </w:r>
      <w:r>
        <w:t xml:space="preserve"> </w:t>
      </w:r>
      <w:r w:rsidRPr="00EE1630">
        <w:t>20</w:t>
      </w:r>
      <w:r>
        <w:t>22</w:t>
      </w:r>
    </w:p>
    <w:p w14:paraId="212D1075" w14:textId="09D8F414" w:rsidR="00E57625" w:rsidRDefault="00E57625" w:rsidP="00E57625">
      <w:pPr>
        <w:pStyle w:val="ListBullet"/>
      </w:pPr>
      <w:r w:rsidRPr="007C65E3">
        <w:rPr>
          <w:b/>
          <w:bCs/>
        </w:rPr>
        <w:t xml:space="preserve">Tech </w:t>
      </w:r>
      <w:proofErr w:type="gramStart"/>
      <w:r w:rsidRPr="007C65E3">
        <w:rPr>
          <w:b/>
          <w:bCs/>
        </w:rPr>
        <w:t>Lead</w:t>
      </w:r>
      <w:proofErr w:type="gramEnd"/>
      <w:r>
        <w:t xml:space="preserve"> -</w:t>
      </w:r>
      <w:r w:rsidRPr="00E57625">
        <w:t xml:space="preserve"> responsible for feature planning, delivery, and cross-platform coordination</w:t>
      </w:r>
    </w:p>
    <w:p w14:paraId="7E98C381" w14:textId="3986082C" w:rsidR="00E57625" w:rsidRDefault="00E57625" w:rsidP="00E57625">
      <w:pPr>
        <w:pStyle w:val="ListBullet"/>
      </w:pPr>
      <w:r w:rsidRPr="00E57625">
        <w:t xml:space="preserve">Mentored </w:t>
      </w:r>
      <w:r w:rsidRPr="007C65E3">
        <w:rPr>
          <w:b/>
          <w:bCs/>
        </w:rPr>
        <w:t>12+ engineers</w:t>
      </w:r>
      <w:r w:rsidRPr="00E57625">
        <w:t>, ensuring timely and high-quality deliverables.</w:t>
      </w:r>
    </w:p>
    <w:p w14:paraId="144BC4ED" w14:textId="44495ED2" w:rsidR="00E57625" w:rsidRDefault="00E57625" w:rsidP="00E57625">
      <w:pPr>
        <w:pStyle w:val="ListBullet"/>
      </w:pPr>
      <w:r w:rsidRPr="00E57625">
        <w:t xml:space="preserve">Served as </w:t>
      </w:r>
      <w:r w:rsidRPr="007C65E3">
        <w:rPr>
          <w:b/>
          <w:bCs/>
        </w:rPr>
        <w:t>Lead Developer</w:t>
      </w:r>
      <w:r w:rsidRPr="00E57625">
        <w:t xml:space="preserve"> (macOS), overseeing architecture, implementation, and release pipeline</w:t>
      </w:r>
    </w:p>
    <w:p w14:paraId="471C27A3" w14:textId="37D4CBD5" w:rsidR="00E57625" w:rsidRDefault="00E57625" w:rsidP="00E57625">
      <w:pPr>
        <w:pStyle w:val="ListBullet"/>
      </w:pPr>
      <w:r w:rsidRPr="00E57625">
        <w:t xml:space="preserve">Delivered a PoC of the </w:t>
      </w:r>
      <w:r w:rsidRPr="007C65E3">
        <w:rPr>
          <w:b/>
          <w:bCs/>
        </w:rPr>
        <w:t>macOS</w:t>
      </w:r>
      <w:r w:rsidRPr="00E57625">
        <w:t xml:space="preserve"> client to the </w:t>
      </w:r>
      <w:r w:rsidRPr="007C65E3">
        <w:rPr>
          <w:b/>
          <w:bCs/>
        </w:rPr>
        <w:t>CTO</w:t>
      </w:r>
      <w:r w:rsidRPr="00E57625">
        <w:t xml:space="preserve"> of Samsung Electronics, securing executive alignment</w:t>
      </w:r>
    </w:p>
    <w:p w14:paraId="6781C051" w14:textId="7515E79D" w:rsidR="00E57625" w:rsidRPr="00E57625" w:rsidRDefault="00E57625" w:rsidP="00E57625">
      <w:pPr>
        <w:pStyle w:val="ListBullet"/>
      </w:pPr>
      <w:r w:rsidRPr="00E57625">
        <w:t>Collaborated with Product Managers and VPs to define functional and non-functional requirements</w:t>
      </w:r>
    </w:p>
    <w:p w14:paraId="7AECB108" w14:textId="77777777" w:rsidR="00E57625" w:rsidRPr="00E57625" w:rsidRDefault="00E57625" w:rsidP="00E57625">
      <w:pPr>
        <w:pStyle w:val="ListBullet"/>
        <w:numPr>
          <w:ilvl w:val="0"/>
          <w:numId w:val="0"/>
        </w:numPr>
        <w:rPr>
          <w:sz w:val="14"/>
          <w:szCs w:val="14"/>
        </w:rPr>
      </w:pPr>
    </w:p>
    <w:p w14:paraId="5580614B" w14:textId="5A17B590" w:rsidR="00E57625" w:rsidRPr="00EE1630" w:rsidRDefault="00E57625" w:rsidP="00E57625">
      <w:pPr>
        <w:pStyle w:val="List"/>
      </w:pPr>
      <w:r w:rsidRPr="00E57625">
        <w:rPr>
          <w:b/>
          <w:iCs/>
        </w:rPr>
        <w:t>Organization-wide</w:t>
      </w:r>
      <w:r w:rsidRPr="00EE1630">
        <w:tab/>
      </w:r>
    </w:p>
    <w:p w14:paraId="39215F06" w14:textId="7D8A2C3C" w:rsidR="00E57625" w:rsidRDefault="00E57625" w:rsidP="00E57625">
      <w:pPr>
        <w:pStyle w:val="ListBullet"/>
      </w:pPr>
      <w:r w:rsidRPr="00E57625">
        <w:t xml:space="preserve">Onboarded </w:t>
      </w:r>
      <w:r w:rsidRPr="007C65E3">
        <w:rPr>
          <w:b/>
          <w:bCs/>
        </w:rPr>
        <w:t>5+ new engineers</w:t>
      </w:r>
      <w:r w:rsidRPr="00E57625">
        <w:t xml:space="preserve"> across multiple projects</w:t>
      </w:r>
    </w:p>
    <w:p w14:paraId="7DB3CDAF" w14:textId="63E35856" w:rsidR="00E57625" w:rsidRPr="00E57625" w:rsidRDefault="00E57625" w:rsidP="00E57625">
      <w:pPr>
        <w:pStyle w:val="ListBullet"/>
      </w:pPr>
      <w:r w:rsidRPr="00E57625">
        <w:t>Actively participated in recruitment processes, including technical interviews and evaluations</w:t>
      </w:r>
    </w:p>
    <w:p w14:paraId="2549A1E9" w14:textId="77777777" w:rsidR="00E57625" w:rsidRPr="005D0A3F" w:rsidRDefault="00E57625" w:rsidP="00E57625">
      <w:pPr>
        <w:pStyle w:val="ListBullet"/>
        <w:numPr>
          <w:ilvl w:val="0"/>
          <w:numId w:val="0"/>
        </w:numPr>
      </w:pPr>
    </w:p>
    <w:p w14:paraId="024D280A" w14:textId="77777777" w:rsidR="003C597D" w:rsidRPr="000164ED" w:rsidRDefault="003C597D" w:rsidP="003C597D">
      <w:pPr>
        <w:pStyle w:val="Heading1"/>
      </w:pPr>
      <w:r w:rsidRPr="000164ED">
        <w:t xml:space="preserve">Education </w:t>
      </w:r>
      <w:r>
        <w:t>a</w:t>
      </w:r>
      <w:r w:rsidRPr="000164ED">
        <w:t>nd Certification</w:t>
      </w:r>
    </w:p>
    <w:p w14:paraId="6505AF1E" w14:textId="35A7FD6B" w:rsidR="003C597D" w:rsidRPr="000164ED" w:rsidRDefault="0093149F" w:rsidP="003C597D">
      <w:pPr>
        <w:pStyle w:val="List"/>
      </w:pPr>
      <w:r w:rsidRPr="0093149F">
        <w:rPr>
          <w:b/>
          <w:bCs/>
        </w:rPr>
        <w:t xml:space="preserve">B.Sc. </w:t>
      </w:r>
      <w:r w:rsidRPr="0093149F">
        <w:t>in</w:t>
      </w:r>
      <w:r w:rsidRPr="0093149F">
        <w:rPr>
          <w:b/>
          <w:bCs/>
        </w:rPr>
        <w:t xml:space="preserve"> Computer Science and Engineering</w:t>
      </w:r>
      <w:r w:rsidR="003C597D" w:rsidRPr="000164ED">
        <w:tab/>
      </w:r>
    </w:p>
    <w:p w14:paraId="470CB18A" w14:textId="2C4D3D40" w:rsidR="000164ED" w:rsidRPr="000164ED" w:rsidRDefault="007711F2" w:rsidP="003C597D">
      <w:pPr>
        <w:pStyle w:val="List"/>
      </w:pPr>
      <w:proofErr w:type="spellStart"/>
      <w:r>
        <w:t>Rajshahi</w:t>
      </w:r>
      <w:proofErr w:type="spellEnd"/>
      <w:r>
        <w:t xml:space="preserve"> University of Engineering &amp; Technology</w:t>
      </w:r>
      <w:r w:rsidR="003C597D" w:rsidRPr="000164ED">
        <w:tab/>
      </w:r>
      <w:r>
        <w:t>Feb 2008 – Sep 2012</w:t>
      </w:r>
    </w:p>
    <w:sectPr w:rsidR="000164ED" w:rsidRPr="000164ED" w:rsidSect="00E5133F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1C1EC7" w14:textId="77777777" w:rsidR="003110BB" w:rsidRDefault="003110BB" w:rsidP="00EF270B">
      <w:pPr>
        <w:spacing w:line="240" w:lineRule="auto"/>
      </w:pPr>
      <w:r>
        <w:separator/>
      </w:r>
    </w:p>
  </w:endnote>
  <w:endnote w:type="continuationSeparator" w:id="0">
    <w:p w14:paraId="156B7586" w14:textId="77777777" w:rsidR="003110BB" w:rsidRDefault="003110BB" w:rsidP="00EF2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01BC28" w14:textId="77777777" w:rsidR="003110BB" w:rsidRDefault="003110BB" w:rsidP="00EF270B">
      <w:pPr>
        <w:spacing w:line="240" w:lineRule="auto"/>
      </w:pPr>
      <w:r>
        <w:separator/>
      </w:r>
    </w:p>
  </w:footnote>
  <w:footnote w:type="continuationSeparator" w:id="0">
    <w:p w14:paraId="4F597226" w14:textId="77777777" w:rsidR="003110BB" w:rsidRDefault="003110BB" w:rsidP="00EF27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00FAE4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27A8C"/>
    <w:multiLevelType w:val="multilevel"/>
    <w:tmpl w:val="39F4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629D6"/>
    <w:multiLevelType w:val="hybridMultilevel"/>
    <w:tmpl w:val="469AE446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21061276"/>
    <w:multiLevelType w:val="multilevel"/>
    <w:tmpl w:val="340E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937308"/>
    <w:multiLevelType w:val="multilevel"/>
    <w:tmpl w:val="9084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0C0100"/>
    <w:multiLevelType w:val="multilevel"/>
    <w:tmpl w:val="3536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C0572F"/>
    <w:multiLevelType w:val="multilevel"/>
    <w:tmpl w:val="C838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9211DF"/>
    <w:multiLevelType w:val="multilevel"/>
    <w:tmpl w:val="9D3C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D07473"/>
    <w:multiLevelType w:val="hybridMultilevel"/>
    <w:tmpl w:val="5CCC9640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672A0C07"/>
    <w:multiLevelType w:val="multilevel"/>
    <w:tmpl w:val="340E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397629"/>
    <w:multiLevelType w:val="hybridMultilevel"/>
    <w:tmpl w:val="AEA6A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932FA1"/>
    <w:multiLevelType w:val="multilevel"/>
    <w:tmpl w:val="F9E2E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A87D3E"/>
    <w:multiLevelType w:val="multilevel"/>
    <w:tmpl w:val="ED82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5009549">
    <w:abstractNumId w:val="1"/>
  </w:num>
  <w:num w:numId="2" w16cid:durableId="873925989">
    <w:abstractNumId w:val="9"/>
  </w:num>
  <w:num w:numId="3" w16cid:durableId="1145048583">
    <w:abstractNumId w:val="3"/>
  </w:num>
  <w:num w:numId="4" w16cid:durableId="428891247">
    <w:abstractNumId w:val="6"/>
  </w:num>
  <w:num w:numId="5" w16cid:durableId="1991596441">
    <w:abstractNumId w:val="0"/>
  </w:num>
  <w:num w:numId="6" w16cid:durableId="1573856020">
    <w:abstractNumId w:val="11"/>
  </w:num>
  <w:num w:numId="7" w16cid:durableId="418140883">
    <w:abstractNumId w:val="10"/>
  </w:num>
  <w:num w:numId="8" w16cid:durableId="649212635">
    <w:abstractNumId w:val="12"/>
  </w:num>
  <w:num w:numId="9" w16cid:durableId="1047559592">
    <w:abstractNumId w:val="8"/>
  </w:num>
  <w:num w:numId="10" w16cid:durableId="1490829932">
    <w:abstractNumId w:val="2"/>
  </w:num>
  <w:num w:numId="11" w16cid:durableId="1654528569">
    <w:abstractNumId w:val="13"/>
  </w:num>
  <w:num w:numId="12" w16cid:durableId="1438134191">
    <w:abstractNumId w:val="5"/>
  </w:num>
  <w:num w:numId="13" w16cid:durableId="879367156">
    <w:abstractNumId w:val="4"/>
  </w:num>
  <w:num w:numId="14" w16cid:durableId="1074791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97D"/>
    <w:rsid w:val="000164ED"/>
    <w:rsid w:val="00036F36"/>
    <w:rsid w:val="000429E8"/>
    <w:rsid w:val="0009760C"/>
    <w:rsid w:val="000D0161"/>
    <w:rsid w:val="000D6C96"/>
    <w:rsid w:val="000E4322"/>
    <w:rsid w:val="00137EFA"/>
    <w:rsid w:val="00224CF9"/>
    <w:rsid w:val="00257458"/>
    <w:rsid w:val="00257731"/>
    <w:rsid w:val="00276408"/>
    <w:rsid w:val="002B1B75"/>
    <w:rsid w:val="002C0953"/>
    <w:rsid w:val="002E7524"/>
    <w:rsid w:val="003110BB"/>
    <w:rsid w:val="00311408"/>
    <w:rsid w:val="00336B0F"/>
    <w:rsid w:val="00345149"/>
    <w:rsid w:val="00345936"/>
    <w:rsid w:val="00353109"/>
    <w:rsid w:val="003B7AE8"/>
    <w:rsid w:val="003C597D"/>
    <w:rsid w:val="003D26C7"/>
    <w:rsid w:val="004306FB"/>
    <w:rsid w:val="004459A5"/>
    <w:rsid w:val="00463114"/>
    <w:rsid w:val="00475B42"/>
    <w:rsid w:val="0048632A"/>
    <w:rsid w:val="00491853"/>
    <w:rsid w:val="004F5FAC"/>
    <w:rsid w:val="005111D0"/>
    <w:rsid w:val="00531D5D"/>
    <w:rsid w:val="00555B38"/>
    <w:rsid w:val="005718FB"/>
    <w:rsid w:val="005933EA"/>
    <w:rsid w:val="005D0A3F"/>
    <w:rsid w:val="005F2437"/>
    <w:rsid w:val="00635CB5"/>
    <w:rsid w:val="00657E77"/>
    <w:rsid w:val="00663949"/>
    <w:rsid w:val="006B04B2"/>
    <w:rsid w:val="006C0F34"/>
    <w:rsid w:val="006E7E6D"/>
    <w:rsid w:val="007156D1"/>
    <w:rsid w:val="007206DE"/>
    <w:rsid w:val="00730B78"/>
    <w:rsid w:val="007711F2"/>
    <w:rsid w:val="007B4308"/>
    <w:rsid w:val="007C65E3"/>
    <w:rsid w:val="007D6B67"/>
    <w:rsid w:val="007F4E96"/>
    <w:rsid w:val="008C57C3"/>
    <w:rsid w:val="008E00E8"/>
    <w:rsid w:val="0093149F"/>
    <w:rsid w:val="00933D7A"/>
    <w:rsid w:val="009B28A1"/>
    <w:rsid w:val="00A03370"/>
    <w:rsid w:val="00A065D0"/>
    <w:rsid w:val="00AF2A9F"/>
    <w:rsid w:val="00B0165F"/>
    <w:rsid w:val="00B80FFE"/>
    <w:rsid w:val="00B8250D"/>
    <w:rsid w:val="00B84486"/>
    <w:rsid w:val="00BC1561"/>
    <w:rsid w:val="00BE1752"/>
    <w:rsid w:val="00C170F2"/>
    <w:rsid w:val="00C4642B"/>
    <w:rsid w:val="00C475C4"/>
    <w:rsid w:val="00D30150"/>
    <w:rsid w:val="00D31730"/>
    <w:rsid w:val="00D44849"/>
    <w:rsid w:val="00D920AB"/>
    <w:rsid w:val="00DD53B4"/>
    <w:rsid w:val="00E17A6C"/>
    <w:rsid w:val="00E3298B"/>
    <w:rsid w:val="00E5133F"/>
    <w:rsid w:val="00E57625"/>
    <w:rsid w:val="00E724A0"/>
    <w:rsid w:val="00E95B46"/>
    <w:rsid w:val="00EA2625"/>
    <w:rsid w:val="00EB3F0C"/>
    <w:rsid w:val="00ED3713"/>
    <w:rsid w:val="00EE1630"/>
    <w:rsid w:val="00EE1DD7"/>
    <w:rsid w:val="00EF270B"/>
    <w:rsid w:val="00EF6481"/>
    <w:rsid w:val="00F247DE"/>
    <w:rsid w:val="00F57BDD"/>
    <w:rsid w:val="00F915EF"/>
    <w:rsid w:val="00FA2F1C"/>
    <w:rsid w:val="00FA4790"/>
    <w:rsid w:val="00FB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719C0"/>
  <w15:chartTrackingRefBased/>
  <w15:docId w15:val="{384EFF03-1627-44F7-8FE3-A2DCBB5E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30"/>
    <w:pPr>
      <w:spacing w:after="0"/>
      <w:jc w:val="both"/>
    </w:pPr>
    <w:rPr>
      <w:color w:val="747474" w:themeColor="background2" w:themeShade="80"/>
      <w:position w:val="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625"/>
    <w:pPr>
      <w:spacing w:after="80"/>
      <w:outlineLvl w:val="0"/>
    </w:pPr>
    <w:rPr>
      <w:rFonts w:cs="Open Sans"/>
      <w:b/>
      <w:caps/>
      <w:color w:val="262626" w:themeColor="text1" w:themeTint="D9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9A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2040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133F"/>
    <w:rPr>
      <w:color w:val="747474" w:themeColor="background2" w:themeShade="80"/>
      <w:position w:val="8"/>
      <w:sz w:val="24"/>
    </w:rPr>
  </w:style>
  <w:style w:type="paragraph" w:styleId="Footer">
    <w:name w:val="footer"/>
    <w:basedOn w:val="Normal"/>
    <w:link w:val="Foot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133F"/>
    <w:rPr>
      <w:color w:val="747474" w:themeColor="background2" w:themeShade="80"/>
      <w:position w:val="8"/>
      <w:sz w:val="24"/>
    </w:rPr>
  </w:style>
  <w:style w:type="character" w:styleId="Hyperlink">
    <w:name w:val="Hyperlink"/>
    <w:basedOn w:val="DefaultParagraphFont"/>
    <w:uiPriority w:val="99"/>
    <w:unhideWhenUsed/>
    <w:rsid w:val="00EF27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7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224CF9"/>
    <w:pPr>
      <w:spacing w:line="240" w:lineRule="auto"/>
      <w:ind w:left="720"/>
      <w:contextualSpacing/>
      <w:jc w:val="center"/>
    </w:pPr>
  </w:style>
  <w:style w:type="paragraph" w:customStyle="1" w:styleId="rich-text-component">
    <w:name w:val="rich-text-component"/>
    <w:basedOn w:val="Normal"/>
    <w:semiHidden/>
    <w:rsid w:val="00224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0164ED"/>
    <w:pPr>
      <w:spacing w:after="60" w:line="240" w:lineRule="auto"/>
      <w:contextualSpacing/>
    </w:pPr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4ED"/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position w:val="8"/>
      <w:sz w:val="44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33F"/>
    <w:pPr>
      <w:spacing w:after="60" w:line="240" w:lineRule="auto"/>
    </w:pPr>
    <w:rPr>
      <w:rFonts w:cs="Open Sans"/>
      <w:caps/>
      <w:color w:val="3A3A3A" w:themeColor="background2" w:themeShade="40"/>
      <w:spacing w:val="2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33F"/>
    <w:rPr>
      <w:rFonts w:cs="Open Sans"/>
      <w:caps/>
      <w:color w:val="3A3A3A" w:themeColor="background2" w:themeShade="40"/>
      <w:spacing w:val="20"/>
      <w:position w:val="8"/>
      <w:sz w:val="24"/>
      <w:szCs w:val="28"/>
    </w:rPr>
  </w:style>
  <w:style w:type="paragraph" w:styleId="Date">
    <w:name w:val="Date"/>
    <w:basedOn w:val="Normal"/>
    <w:next w:val="Normal"/>
    <w:link w:val="Dat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A2625"/>
    <w:rPr>
      <w:rFonts w:cs="Open Sans"/>
      <w:b/>
      <w:caps/>
      <w:color w:val="262626" w:themeColor="text1" w:themeTint="D9"/>
      <w:position w:val="8"/>
      <w:sz w:val="26"/>
      <w:szCs w:val="24"/>
      <w:lang w:val="en-US"/>
    </w:rPr>
  </w:style>
  <w:style w:type="paragraph" w:styleId="Closing">
    <w:name w:val="Closing"/>
    <w:basedOn w:val="Normal"/>
    <w:link w:val="Closing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List">
    <w:name w:val="List"/>
    <w:basedOn w:val="Normal"/>
    <w:uiPriority w:val="99"/>
    <w:rsid w:val="00EA2625"/>
    <w:pPr>
      <w:tabs>
        <w:tab w:val="right" w:pos="10800"/>
      </w:tabs>
    </w:pPr>
    <w:rPr>
      <w:sz w:val="24"/>
    </w:rPr>
  </w:style>
  <w:style w:type="paragraph" w:styleId="ListBullet">
    <w:name w:val="List Bullet"/>
    <w:basedOn w:val="Normal"/>
    <w:uiPriority w:val="99"/>
    <w:rsid w:val="00EE1630"/>
    <w:pPr>
      <w:numPr>
        <w:numId w:val="5"/>
      </w:numPr>
      <w:spacing w:line="240" w:lineRule="auto"/>
      <w:ind w:left="1080"/>
      <w:contextualSpacing/>
    </w:pPr>
  </w:style>
  <w:style w:type="character" w:styleId="Emphasis">
    <w:name w:val="Emphasis"/>
    <w:basedOn w:val="DefaultParagraphFont"/>
    <w:uiPriority w:val="20"/>
    <w:qFormat/>
    <w:rsid w:val="00EA2625"/>
    <w:rPr>
      <w:b/>
      <w:i w:val="0"/>
      <w:iCs/>
    </w:rPr>
  </w:style>
  <w:style w:type="paragraph" w:customStyle="1" w:styleId="Space">
    <w:name w:val="Space"/>
    <w:basedOn w:val="Normal"/>
    <w:qFormat/>
    <w:rsid w:val="00EA2625"/>
    <w:rPr>
      <w:sz w:val="14"/>
    </w:rPr>
  </w:style>
  <w:style w:type="character" w:styleId="Strong">
    <w:name w:val="Strong"/>
    <w:basedOn w:val="DefaultParagraphFont"/>
    <w:uiPriority w:val="22"/>
    <w:qFormat/>
    <w:rsid w:val="00F915E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9A5"/>
    <w:rPr>
      <w:rFonts w:asciiTheme="majorHAnsi" w:eastAsiaTheme="majorEastAsia" w:hAnsiTheme="majorHAnsi" w:cstheme="majorBidi"/>
      <w:i/>
      <w:iCs/>
      <w:color w:val="002040" w:themeColor="accent1" w:themeShade="BF"/>
      <w:position w:val="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0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BradLarson/GPUImag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iarafathsn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nim\AppData\Roaming\Microsoft\Templates\Simple%20marketing%20director%20resum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3">
      <a:majorFont>
        <a:latin typeface="Baskerville Old Face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3513B2-79CE-4C66-ACE4-3D67382244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334ADCA-0391-45BE-A0B8-AA9AA9016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A1C4FC-8415-4BF3-9F42-41DE68C426A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4.xml><?xml version="1.0" encoding="utf-8"?>
<ds:datastoreItem xmlns:ds="http://schemas.openxmlformats.org/officeDocument/2006/customXml" ds:itemID="{F8158BE5-FF4A-47EA-ABCC-F2FC8C69734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marketing director resume.dotx</Template>
  <TotalTime>261</TotalTime>
  <Pages>2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Tonima Tasnim</dc:creator>
  <cp:keywords/>
  <dc:description/>
  <cp:lastModifiedBy>Tonima Tasnim</cp:lastModifiedBy>
  <cp:revision>9</cp:revision>
  <dcterms:created xsi:type="dcterms:W3CDTF">2025-03-23T05:43:00Z</dcterms:created>
  <dcterms:modified xsi:type="dcterms:W3CDTF">2025-05-11T07:56:00Z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